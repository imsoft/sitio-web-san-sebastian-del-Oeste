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11887728"/>
        <w:docPartObj>
          <w:docPartGallery w:val="Cover Pages"/>
          <w:docPartUnique/>
        </w:docPartObj>
      </w:sdtPr>
      <w:sdtEndPr/>
      <w:sdtContent>
        <w:p w:rsidR="00DF2FDE" w:rsidRDefault="00CC424B" w:rsidP="00EE6A4E">
          <w:pPr>
            <w:ind w:left="-1701" w:right="-1652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967AD8" wp14:editId="7EF37A62">
                    <wp:simplePos x="0" y="0"/>
                    <wp:positionH relativeFrom="page">
                      <wp:posOffset>-28130</wp:posOffset>
                    </wp:positionH>
                    <wp:positionV relativeFrom="paragraph">
                      <wp:posOffset>-480060</wp:posOffset>
                    </wp:positionV>
                    <wp:extent cx="7762240" cy="1503680"/>
                    <wp:effectExtent l="95250" t="76200" r="86360" b="13462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2240" cy="15036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B05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B05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B05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  <a:ln>
                              <a:noFill/>
                            </a:ln>
                            <a:effectLst>
                              <a:glow rad="635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  <a:softEdge rad="635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62A6E2" id="Rectángulo 3" o:spid="_x0000_s1026" style="position:absolute;margin-left:-2.2pt;margin-top:-37.8pt;width:611.2pt;height:118.4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" fillcolor="#006d2a" stroked="f" strokeweight="1pt">
                    <v:fill color2="#00bd4f" rotate="t" focusposition="1,1" focussize="" colors="0 #006d2a;.5 #009e41;1 #00bd4f" focus="100%" type="gradientRadial"/>
                    <v:shadow on="t" color="black" opacity="26214f" origin=",-.5" offset="0,3pt"/>
                    <w10:wrap anchorx="page"/>
                  </v:rect>
                </w:pict>
              </mc:Fallback>
            </mc:AlternateContent>
          </w:r>
          <w:r w:rsidR="00ED5C1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C3C8CA" wp14:editId="29FAAB33">
                    <wp:simplePos x="0" y="0"/>
                    <wp:positionH relativeFrom="page">
                      <wp:posOffset>2346960</wp:posOffset>
                    </wp:positionH>
                    <wp:positionV relativeFrom="paragraph">
                      <wp:posOffset>-164241</wp:posOffset>
                    </wp:positionV>
                    <wp:extent cx="5384800" cy="943610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4800" cy="943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2FDE" w:rsidRDefault="00DF2FDE" w:rsidP="002F451E">
                                <w:pPr>
                                  <w:spacing w:after="0"/>
                                  <w:rPr>
                                    <w:b/>
                                    <w:sz w:val="96"/>
                                  </w:rPr>
                                </w:pPr>
                                <w:r>
                                  <w:rPr>
                                    <w:b/>
                                    <w:sz w:val="96"/>
                                  </w:rPr>
                                  <w:t>Bienes Inmuebles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C3C8C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6" type="#_x0000_t202" style="position:absolute;left:0;text-align:left;margin-left:184.8pt;margin-top:-12.95pt;width:424pt;height:7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" filled="f" stroked="f" strokeweight=".5pt">
                    <v:textbox>
                      <w:txbxContent>
                        <w:p w:rsidR="00DF2FDE" w:rsidRDefault="00DF2FDE" w:rsidP="002F451E">
                          <w:pPr>
                            <w:spacing w:after="0"/>
                            <w:rPr>
                              <w:b/>
                              <w:sz w:val="96"/>
                            </w:rPr>
                          </w:pPr>
                          <w:r>
                            <w:rPr>
                              <w:b/>
                              <w:sz w:val="96"/>
                            </w:rPr>
                            <w:t>Bienes Inmuebles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ED5C19">
            <w:rPr>
              <w:noProof/>
              <w:lang w:eastAsia="es-MX"/>
            </w:rPr>
            <w:drawing>
              <wp:anchor distT="0" distB="0" distL="114300" distR="114300" simplePos="0" relativeHeight="251666432" behindDoc="0" locked="0" layoutInCell="1" allowOverlap="1" wp14:anchorId="108697C0" wp14:editId="16785A86">
                <wp:simplePos x="0" y="0"/>
                <wp:positionH relativeFrom="column">
                  <wp:posOffset>-703580</wp:posOffset>
                </wp:positionH>
                <wp:positionV relativeFrom="paragraph">
                  <wp:posOffset>-588234</wp:posOffset>
                </wp:positionV>
                <wp:extent cx="1880235" cy="1774825"/>
                <wp:effectExtent l="0" t="0" r="571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escarga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0235" cy="177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Default="00DF2FDE" w:rsidP="00A457A3"/>
        <w:p w:rsidR="00DF2FDE" w:rsidRDefault="00DF2FDE" w:rsidP="00A457A3"/>
        <w:p w:rsidR="00DF2FDE" w:rsidRDefault="00DF2FDE" w:rsidP="00A457A3">
          <w:bookmarkStart w:id="0" w:name="_GoBack"/>
          <w:bookmarkEnd w:id="0"/>
        </w:p>
        <w:p w:rsidR="00DF2FDE" w:rsidRDefault="00DF2FDE" w:rsidP="00A457A3"/>
        <w:p w:rsidR="00DF2FDE" w:rsidRDefault="0096283D" w:rsidP="00A457A3">
          <w:pPr>
            <w:ind w:right="-93"/>
            <w:jc w:val="center"/>
            <w:rPr>
              <w:b/>
              <w:sz w:val="64"/>
              <w:szCs w:val="64"/>
            </w:rPr>
          </w:pPr>
          <w:r w:rsidRPr="0096283D">
            <w:rPr>
              <w:b/>
              <w:sz w:val="64"/>
              <w:szCs w:val="64"/>
            </w:rPr>
            <w:t>Gobierno del Estado de Jalisco</w:t>
          </w:r>
        </w:p>
        <w:p w:rsidR="00CC424B" w:rsidRPr="00CC424B" w:rsidRDefault="00CC424B" w:rsidP="00A457A3">
          <w:pPr>
            <w:ind w:right="-93"/>
            <w:jc w:val="center"/>
            <w:rPr>
              <w:b/>
              <w:sz w:val="32"/>
              <w:szCs w:val="32"/>
            </w:rPr>
          </w:pPr>
          <w:r w:rsidRPr="00CC424B">
            <w:rPr>
              <w:b/>
              <w:sz w:val="32"/>
              <w:szCs w:val="32"/>
            </w:rPr>
            <w:t xml:space="preserve">Bienes Inmuebles </w:t>
          </w:r>
          <w:r>
            <w:rPr>
              <w:b/>
              <w:sz w:val="32"/>
              <w:szCs w:val="32"/>
            </w:rPr>
            <w:t xml:space="preserve">urbanos </w:t>
          </w:r>
          <w:r w:rsidR="006D0B35">
            <w:rPr>
              <w:b/>
              <w:sz w:val="32"/>
              <w:szCs w:val="32"/>
            </w:rPr>
            <w:t>del 008 al 019</w:t>
          </w:r>
        </w:p>
        <w:p w:rsidR="00DF2FDE" w:rsidRDefault="00DF2FDE" w:rsidP="00A457A3">
          <w:pPr>
            <w:jc w:val="center"/>
            <w:rPr>
              <w:sz w:val="48"/>
            </w:rPr>
          </w:pPr>
        </w:p>
        <w:p w:rsidR="00DF2FDE" w:rsidRDefault="00DF2FDE" w:rsidP="00A457A3">
          <w:pPr>
            <w:jc w:val="center"/>
            <w:rPr>
              <w:sz w:val="32"/>
            </w:rPr>
          </w:pP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77635F5F" wp14:editId="3A4EC004">
                <wp:simplePos x="0" y="0"/>
                <wp:positionH relativeFrom="page">
                  <wp:posOffset>1186404</wp:posOffset>
                </wp:positionH>
                <wp:positionV relativeFrom="paragraph">
                  <wp:posOffset>8710893</wp:posOffset>
                </wp:positionV>
                <wp:extent cx="2191630" cy="854404"/>
                <wp:effectExtent l="0" t="0" r="0" b="3175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858"/>
                        <a:stretch/>
                      </pic:blipFill>
                      <pic:spPr bwMode="auto">
                        <a:xfrm>
                          <a:off x="0" y="0"/>
                          <a:ext cx="2191630" cy="8544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7A2920B5" wp14:editId="16D8B5FE">
                <wp:simplePos x="0" y="0"/>
                <wp:positionH relativeFrom="page">
                  <wp:posOffset>-430306</wp:posOffset>
                </wp:positionH>
                <wp:positionV relativeFrom="paragraph">
                  <wp:posOffset>8606118</wp:posOffset>
                </wp:positionV>
                <wp:extent cx="2026920" cy="1010285"/>
                <wp:effectExtent l="0" t="0" r="0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3528"/>
                        <a:stretch/>
                      </pic:blipFill>
                      <pic:spPr bwMode="auto">
                        <a:xfrm>
                          <a:off x="0" y="0"/>
                          <a:ext cx="2026920" cy="1010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457A3">
            <w:rPr>
              <w:sz w:val="32"/>
            </w:rPr>
            <w:tab/>
          </w:r>
        </w:p>
        <w:p w:rsidR="00DF2FDE" w:rsidRPr="00AC7154" w:rsidRDefault="00DF2FDE" w:rsidP="00AC7154">
          <w:pPr>
            <w:rPr>
              <w:sz w:val="32"/>
            </w:rPr>
          </w:pPr>
        </w:p>
        <w:p w:rsidR="00DF2FDE" w:rsidRDefault="00DF2FDE" w:rsidP="00A457A3"/>
        <w:p w:rsidR="00DF2FDE" w:rsidRDefault="00DF2FDE">
          <w:r>
            <w:rPr>
              <w:noProof/>
              <w:sz w:val="32"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3517C191" wp14:editId="6B6999AF">
                <wp:simplePos x="0" y="0"/>
                <wp:positionH relativeFrom="margin">
                  <wp:posOffset>-1613535</wp:posOffset>
                </wp:positionH>
                <wp:positionV relativeFrom="paragraph">
                  <wp:posOffset>1233995</wp:posOffset>
                </wp:positionV>
                <wp:extent cx="8835676" cy="2070847"/>
                <wp:effectExtent l="0" t="0" r="3810" b="5715"/>
                <wp:wrapNone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a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5676" cy="207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A49A14" wp14:editId="1BB7E09D">
                    <wp:simplePos x="0" y="0"/>
                    <wp:positionH relativeFrom="page">
                      <wp:posOffset>-430306</wp:posOffset>
                    </wp:positionH>
                    <wp:positionV relativeFrom="paragraph">
                      <wp:posOffset>1156186</wp:posOffset>
                    </wp:positionV>
                    <wp:extent cx="8371840" cy="2560320"/>
                    <wp:effectExtent l="0" t="0" r="0" b="0"/>
                    <wp:wrapNone/>
                    <wp:docPr id="13" name="Elips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71840" cy="25603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E452647" id="Elipse 13" o:spid="_x0000_s1026" style="position:absolute;margin-left:-33.9pt;margin-top:91.05pt;width:659.2pt;height:20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" fillcolor="white [3212]" stroked="f" strokeweight="1pt">
                    <v:stroke joinstyle="miter"/>
                    <w10:wrap anchorx="page"/>
                  </v:oval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7606"/>
        <w:gridCol w:w="641"/>
      </w:tblGrid>
      <w:tr w:rsidR="006D0B35" w:rsidTr="00073F3E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D0B35" w:rsidRPr="00E3301E" w:rsidRDefault="006D0B35" w:rsidP="00073F3E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lastRenderedPageBreak/>
              <w:t>Estata</w:t>
            </w:r>
            <w:r w:rsidRPr="00E3301E">
              <w:rPr>
                <w:rFonts w:ascii="Arial" w:hAnsi="Arial" w:cs="Arial"/>
                <w:b/>
                <w:sz w:val="32"/>
              </w:rPr>
              <w:t>l</w:t>
            </w:r>
          </w:p>
          <w:p w:rsidR="006D0B35" w:rsidRPr="0063119A" w:rsidRDefault="006D0B35" w:rsidP="00073F3E">
            <w:pPr>
              <w:jc w:val="center"/>
              <w:rPr>
                <w:b/>
                <w:sz w:val="24"/>
              </w:rPr>
            </w:pPr>
            <w:r w:rsidRPr="00E3301E">
              <w:rPr>
                <w:rFonts w:ascii="Arial" w:hAnsi="Arial" w:cs="Arial"/>
                <w:b/>
                <w:sz w:val="20"/>
              </w:rPr>
              <w:t>Urbano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D0B35" w:rsidRPr="0063119A" w:rsidRDefault="006D0B35" w:rsidP="00073F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D0B35" w:rsidRPr="0063119A" w:rsidRDefault="006D0B35" w:rsidP="00073F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Bien inmueble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6D0B35" w:rsidRPr="0063119A" w:rsidRDefault="006D0B35" w:rsidP="00073F3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Pag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0B35" w:rsidRPr="00252F9B" w:rsidRDefault="006D0B35" w:rsidP="00073F3E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008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1B33D0" w:rsidRDefault="006D0B35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Escuela 5 de mayo (Los Reyes) -----------------------------------------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807C40" w:rsidRDefault="006D0B35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0B35" w:rsidRPr="00252F9B" w:rsidRDefault="006D0B35" w:rsidP="00073F3E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009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1B33D0" w:rsidRDefault="006D0B35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Escuela primaria Federal Nicolás Bravo (Copales) 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807C40" w:rsidRDefault="006D0B35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0B35" w:rsidRPr="00252F9B" w:rsidRDefault="006D0B35" w:rsidP="00073F3E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010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1B33D0" w:rsidRDefault="006D0B35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Jardín de niños Leyes de Reforma (Copales) 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807C40" w:rsidRDefault="006D0B35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0B35" w:rsidRPr="00252F9B" w:rsidRDefault="006D0B35" w:rsidP="00073F3E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1B33D0" w:rsidRDefault="006D0B35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Escuela Telesecundaria Emiliano Zapata (La Estancia de Landeros) 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807C40" w:rsidRDefault="006D0B35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0B35" w:rsidRPr="00252F9B" w:rsidRDefault="006D0B35" w:rsidP="00073F3E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1B33D0" w:rsidRDefault="006D0B35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Escuela primaria República Mexicana (La Estancia de Landeros) 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807C40" w:rsidRDefault="006D0B35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0B35" w:rsidRPr="00252F9B" w:rsidRDefault="006D0B35" w:rsidP="00073F3E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1B33D0" w:rsidRDefault="006D0B35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Escuela primaria Leona Vicario (El Carrizo) 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807C40" w:rsidRDefault="006D0B35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0B35" w:rsidRPr="00252F9B" w:rsidRDefault="006D0B35" w:rsidP="00073F3E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1B33D0" w:rsidRDefault="006D0B35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Jardín de Niños Manuel López Costilla (El Carrizo) 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807C40" w:rsidRDefault="006D0B35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0B35" w:rsidRPr="00252F9B" w:rsidRDefault="006D0B35" w:rsidP="00073F3E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1B33D0" w:rsidRDefault="006D0B35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Escuela primaria (N.C.P.A. Gobernador Sebastián Allende) 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807C40" w:rsidRDefault="006D0B35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0B35" w:rsidRPr="00252F9B" w:rsidRDefault="006D0B35" w:rsidP="00073F3E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1B33D0" w:rsidRDefault="006D0B35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Escuela Secundaria (</w:t>
            </w:r>
            <w:proofErr w:type="spellStart"/>
            <w:r w:rsidRPr="001B33D0">
              <w:rPr>
                <w:sz w:val="24"/>
              </w:rPr>
              <w:t>Soyatan</w:t>
            </w:r>
            <w:proofErr w:type="spellEnd"/>
            <w:r w:rsidRPr="001B33D0">
              <w:rPr>
                <w:sz w:val="24"/>
              </w:rPr>
              <w:t>) --------------------------------------------------------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807C40" w:rsidRDefault="006D0B35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D0B35" w:rsidRPr="00252F9B" w:rsidRDefault="006D0B35" w:rsidP="00073F3E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1B33D0" w:rsidRDefault="006D0B35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Jardín de niños Leona Vicario (San Felipe de </w:t>
            </w:r>
            <w:proofErr w:type="spellStart"/>
            <w:r w:rsidRPr="001B33D0">
              <w:rPr>
                <w:sz w:val="24"/>
              </w:rPr>
              <w:t>Hijar</w:t>
            </w:r>
            <w:proofErr w:type="spellEnd"/>
            <w:r w:rsidRPr="001B33D0">
              <w:rPr>
                <w:sz w:val="24"/>
              </w:rPr>
              <w:t>) 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807C40" w:rsidRDefault="006D0B35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B35" w:rsidRPr="00252F9B" w:rsidRDefault="006D0B35" w:rsidP="00073F3E">
            <w:pPr>
              <w:jc w:val="center"/>
              <w:rPr>
                <w:color w:val="000000"/>
                <w:sz w:val="24"/>
              </w:rPr>
            </w:pPr>
            <w:r w:rsidRPr="00252F9B">
              <w:rPr>
                <w:color w:val="000000"/>
                <w:sz w:val="24"/>
              </w:rPr>
              <w:t>018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B35" w:rsidRPr="001B33D0" w:rsidRDefault="006D0B35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Escuela secundaria Técnica #71 Jose Clemente Orozco (San Felipe de </w:t>
            </w:r>
            <w:proofErr w:type="spellStart"/>
            <w:r w:rsidRPr="001B33D0">
              <w:rPr>
                <w:sz w:val="24"/>
              </w:rPr>
              <w:t>Hijar</w:t>
            </w:r>
            <w:proofErr w:type="spellEnd"/>
            <w:r w:rsidRPr="001B33D0">
              <w:rPr>
                <w:sz w:val="24"/>
              </w:rPr>
              <w:t>) --------------------------------------------------------------------------------------------</w:t>
            </w:r>
            <w:r>
              <w:rPr>
                <w:sz w:val="24"/>
              </w:rPr>
              <w:t>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B35" w:rsidRPr="00807C40" w:rsidRDefault="006D0B35" w:rsidP="00073F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6D0B35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B35" w:rsidRPr="00252F9B" w:rsidRDefault="006D0B35" w:rsidP="00073F3E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019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B35" w:rsidRPr="002D4EA5" w:rsidRDefault="006D0B35" w:rsidP="00073F3E">
            <w:pPr>
              <w:rPr>
                <w:rFonts w:cs="Arial"/>
                <w:sz w:val="24"/>
              </w:rPr>
            </w:pPr>
            <w:r w:rsidRPr="002D4EA5">
              <w:rPr>
                <w:rFonts w:cs="Arial"/>
                <w:sz w:val="24"/>
              </w:rPr>
              <w:t>Escuela primaria Emiliano Zapata</w:t>
            </w:r>
            <w:r>
              <w:rPr>
                <w:rFonts w:cs="Arial"/>
                <w:sz w:val="24"/>
              </w:rPr>
              <w:t xml:space="preserve"> (San Felipe de </w:t>
            </w:r>
            <w:proofErr w:type="spellStart"/>
            <w:r>
              <w:rPr>
                <w:rFonts w:cs="Arial"/>
                <w:sz w:val="24"/>
              </w:rPr>
              <w:t>Hijar</w:t>
            </w:r>
            <w:proofErr w:type="spellEnd"/>
            <w:r>
              <w:rPr>
                <w:rFonts w:cs="Arial"/>
                <w:sz w:val="24"/>
              </w:rPr>
              <w:t>) 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B35" w:rsidRPr="002D4EA5" w:rsidRDefault="006D0B35" w:rsidP="00073F3E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45</w:t>
            </w:r>
          </w:p>
        </w:tc>
      </w:tr>
    </w:tbl>
    <w:p w:rsidR="005106F9" w:rsidRDefault="005106F9"/>
    <w:sectPr w:rsidR="005106F9" w:rsidSect="00B633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2552" w:left="1701" w:header="709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52C" w:rsidRDefault="000C452C" w:rsidP="003C2E7C">
      <w:pPr>
        <w:spacing w:after="0" w:line="240" w:lineRule="auto"/>
      </w:pPr>
      <w:r>
        <w:separator/>
      </w:r>
    </w:p>
  </w:endnote>
  <w:endnote w:type="continuationSeparator" w:id="0">
    <w:p w:rsidR="000C452C" w:rsidRDefault="000C452C" w:rsidP="003C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24B" w:rsidRDefault="00CC42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Pr="003C2E7C" w:rsidRDefault="007A01AC" w:rsidP="003C2E7C">
    <w:pPr>
      <w:pStyle w:val="Piedepgina"/>
      <w:jc w:val="center"/>
      <w:rPr>
        <w:rFonts w:ascii="Constantia" w:hAnsi="Constantia" w:cs="Arial"/>
        <w:color w:val="222222"/>
        <w:sz w:val="20"/>
        <w:szCs w:val="20"/>
        <w:shd w:val="clear" w:color="auto" w:fill="FFFFFF"/>
      </w:rPr>
    </w:pPr>
    <w:r>
      <w:rPr>
        <w:noProof/>
        <w:sz w:val="32"/>
        <w:lang w:eastAsia="es-MX"/>
      </w:rPr>
      <w:drawing>
        <wp:anchor distT="0" distB="0" distL="114300" distR="114300" simplePos="0" relativeHeight="251661312" behindDoc="0" locked="0" layoutInCell="1" allowOverlap="1" wp14:anchorId="4CC41EC4" wp14:editId="1ADD2257">
          <wp:simplePos x="0" y="0"/>
          <wp:positionH relativeFrom="margin">
            <wp:posOffset>-1616163</wp:posOffset>
          </wp:positionH>
          <wp:positionV relativeFrom="paragraph">
            <wp:posOffset>-1169517</wp:posOffset>
          </wp:positionV>
          <wp:extent cx="8834590" cy="1660722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a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549" cy="1661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24B" w:rsidRDefault="00CC42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52C" w:rsidRDefault="000C452C" w:rsidP="003C2E7C">
      <w:pPr>
        <w:spacing w:after="0" w:line="240" w:lineRule="auto"/>
      </w:pPr>
      <w:r>
        <w:separator/>
      </w:r>
    </w:p>
  </w:footnote>
  <w:footnote w:type="continuationSeparator" w:id="0">
    <w:p w:rsidR="000C452C" w:rsidRDefault="000C452C" w:rsidP="003C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24B" w:rsidRDefault="000C452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5987" o:spid="_x0000_s2050" type="#_x0000_t75" style="position:absolute;margin-left:0;margin-top:0;width:259.85pt;height:245.25pt;z-index:-251653120;mso-position-horizontal:center;mso-position-horizontal-relative:margin;mso-position-vertical:center;mso-position-vertical-relative:margin" o:allowincell="f">
          <v:imagedata r:id="rId1" o:title="descarg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Default="000C452C" w:rsidP="003C2E7C">
    <w:pPr>
      <w:pStyle w:val="Encabezado"/>
      <w:jc w:val="right"/>
      <w:rPr>
        <w:b/>
      </w:rPr>
    </w:pPr>
    <w:r>
      <w:rPr>
        <w:b/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5988" o:spid="_x0000_s2051" type="#_x0000_t75" style="position:absolute;left:0;text-align:left;margin-left:0;margin-top:0;width:259.85pt;height:245.25pt;z-index:-251652096;mso-position-horizontal:center;mso-position-horizontal-relative:margin;mso-position-vertical:center;mso-position-vertical-relative:margin" o:allowincell="f">
          <v:imagedata r:id="rId1" o:title="descarga"/>
          <w10:wrap anchorx="margin" anchory="margin"/>
        </v:shape>
      </w:pict>
    </w:r>
    <w:r w:rsidR="003C2E7C" w:rsidRPr="006C1A88">
      <w:rPr>
        <w:b/>
        <w:noProof/>
        <w:lang w:eastAsia="es-MX"/>
      </w:rPr>
      <w:drawing>
        <wp:anchor distT="0" distB="0" distL="114300" distR="114300" simplePos="0" relativeHeight="251659264" behindDoc="0" locked="0" layoutInCell="1" allowOverlap="1" wp14:anchorId="1B8048DE" wp14:editId="23783209">
          <wp:simplePos x="0" y="0"/>
          <wp:positionH relativeFrom="margin">
            <wp:posOffset>0</wp:posOffset>
          </wp:positionH>
          <wp:positionV relativeFrom="paragraph">
            <wp:posOffset>-378044</wp:posOffset>
          </wp:positionV>
          <wp:extent cx="1249045" cy="1179195"/>
          <wp:effectExtent l="0" t="0" r="8255" b="1905"/>
          <wp:wrapThrough wrapText="bothSides">
            <wp:wrapPolygon edited="0">
              <wp:start x="0" y="0"/>
              <wp:lineTo x="0" y="21286"/>
              <wp:lineTo x="21413" y="21286"/>
              <wp:lineTo x="21413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11791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2E7C" w:rsidRPr="006C1A88">
      <w:rPr>
        <w:b/>
      </w:rPr>
      <w:t>H. Ayuntamiento Constitucional de San Sebastián del Oeste</w:t>
    </w:r>
  </w:p>
  <w:p w:rsidR="003C2E7C" w:rsidRPr="006C1A88" w:rsidRDefault="00ED5C19" w:rsidP="003C2E7C">
    <w:pPr>
      <w:pStyle w:val="Encabezado"/>
      <w:jc w:val="right"/>
      <w:rPr>
        <w:b/>
      </w:rPr>
    </w:pPr>
    <w:r>
      <w:rPr>
        <w:b/>
      </w:rPr>
      <w:t>Bienes inmuebles del Gobierno del Estado de Jalisco</w:t>
    </w:r>
  </w:p>
  <w:p w:rsidR="003C2E7C" w:rsidRPr="0040116D" w:rsidRDefault="003C2E7C" w:rsidP="003C2E7C">
    <w:pPr>
      <w:pStyle w:val="Encabezado"/>
      <w:jc w:val="right"/>
      <w:rPr>
        <w:b/>
        <w:sz w:val="24"/>
      </w:rPr>
    </w:pPr>
    <w:r>
      <w:rPr>
        <w:b/>
        <w:sz w:val="24"/>
      </w:rPr>
      <w:t xml:space="preserve"> </w:t>
    </w:r>
  </w:p>
  <w:p w:rsidR="003C2E7C" w:rsidRDefault="003C2E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24B" w:rsidRDefault="000C452C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65986" o:spid="_x0000_s2049" type="#_x0000_t75" style="position:absolute;margin-left:0;margin-top:0;width:259.85pt;height:245.25pt;z-index:-251654144;mso-position-horizontal:center;mso-position-horizontal-relative:margin;mso-position-vertical:center;mso-position-vertical-relative:margin" o:allowincell="f">
          <v:imagedata r:id="rId1" o:title="descarg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E"/>
    <w:rsid w:val="000C452C"/>
    <w:rsid w:val="00344D4E"/>
    <w:rsid w:val="003C2E7C"/>
    <w:rsid w:val="00496396"/>
    <w:rsid w:val="00506B43"/>
    <w:rsid w:val="005106F9"/>
    <w:rsid w:val="006D0B35"/>
    <w:rsid w:val="007A01AC"/>
    <w:rsid w:val="008B37A5"/>
    <w:rsid w:val="0096283D"/>
    <w:rsid w:val="00A70264"/>
    <w:rsid w:val="00B633ED"/>
    <w:rsid w:val="00CC424B"/>
    <w:rsid w:val="00DF2FDE"/>
    <w:rsid w:val="00E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180EC2"/>
  <w15:chartTrackingRefBased/>
  <w15:docId w15:val="{7E267D3B-FD76-4B5D-89F1-0175664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E7C"/>
  </w:style>
  <w:style w:type="paragraph" w:styleId="Piedepgina">
    <w:name w:val="footer"/>
    <w:basedOn w:val="Normal"/>
    <w:link w:val="Piedepgina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E7C"/>
  </w:style>
  <w:style w:type="character" w:styleId="Hipervnculo">
    <w:name w:val="Hyperlink"/>
    <w:basedOn w:val="Fuentedeprrafopredeter"/>
    <w:uiPriority w:val="99"/>
    <w:unhideWhenUsed/>
    <w:rsid w:val="003C2E7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C4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C424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424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424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42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424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4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2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Jose\Documents\Plantillas%20personalizadas%20de%20Office\Membrete%20Ayunta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Ayuntamiento</Template>
  <TotalTime>23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8</cp:revision>
  <dcterms:created xsi:type="dcterms:W3CDTF">2020-07-09T18:53:00Z</dcterms:created>
  <dcterms:modified xsi:type="dcterms:W3CDTF">2020-07-14T17:33:00Z</dcterms:modified>
</cp:coreProperties>
</file>