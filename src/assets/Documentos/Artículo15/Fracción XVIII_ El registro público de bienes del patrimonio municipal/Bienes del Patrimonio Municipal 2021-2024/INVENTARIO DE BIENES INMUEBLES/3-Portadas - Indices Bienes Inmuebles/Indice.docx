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2481"/>
        <w:gridCol w:w="2876"/>
        <w:gridCol w:w="2249"/>
        <w:gridCol w:w="641"/>
      </w:tblGrid>
      <w:tr w:rsidR="00EB2D4A" w:rsidTr="003D1D89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B2D4A" w:rsidRPr="00FF420F" w:rsidRDefault="002269A1" w:rsidP="00EB2D4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Contenido General - </w:t>
            </w:r>
            <w:r w:rsidR="00EB2D4A">
              <w:rPr>
                <w:rFonts w:ascii="Arial" w:hAnsi="Arial" w:cs="Arial"/>
                <w:b/>
                <w:sz w:val="24"/>
              </w:rPr>
              <w:t>Bienes Inmuebles</w:t>
            </w:r>
          </w:p>
        </w:tc>
      </w:tr>
      <w:tr w:rsidR="00EB2D4A" w:rsidTr="003D1D89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2D4A" w:rsidRDefault="00161AC4" w:rsidP="00411895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Para una mayor compresión se dividirá </w:t>
            </w:r>
            <w:r w:rsidR="0077229F">
              <w:rPr>
                <w:rFonts w:ascii="Arial" w:hAnsi="Arial" w:cs="Arial"/>
                <w:b/>
                <w:sz w:val="24"/>
              </w:rPr>
              <w:t xml:space="preserve">el contenido </w:t>
            </w:r>
            <w:r>
              <w:rPr>
                <w:rFonts w:ascii="Arial" w:hAnsi="Arial" w:cs="Arial"/>
                <w:b/>
                <w:sz w:val="24"/>
              </w:rPr>
              <w:t xml:space="preserve">de </w:t>
            </w:r>
            <w:r w:rsidR="0077229F">
              <w:rPr>
                <w:rFonts w:ascii="Arial" w:hAnsi="Arial" w:cs="Arial"/>
                <w:b/>
                <w:sz w:val="24"/>
              </w:rPr>
              <w:t xml:space="preserve">dichos </w:t>
            </w:r>
            <w:r>
              <w:rPr>
                <w:rFonts w:ascii="Arial" w:hAnsi="Arial" w:cs="Arial"/>
                <w:b/>
                <w:sz w:val="24"/>
              </w:rPr>
              <w:t>bienes inmueble</w:t>
            </w:r>
            <w:r w:rsidR="0077229F">
              <w:rPr>
                <w:rFonts w:ascii="Arial" w:hAnsi="Arial" w:cs="Arial"/>
                <w:b/>
                <w:sz w:val="24"/>
              </w:rPr>
              <w:t>s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="0077229F">
              <w:rPr>
                <w:rFonts w:ascii="Arial" w:hAnsi="Arial" w:cs="Arial"/>
                <w:b/>
                <w:sz w:val="24"/>
              </w:rPr>
              <w:t xml:space="preserve">en Federales, Estatales y Municipales por tanto </w:t>
            </w:r>
            <w:r w:rsidR="00411895">
              <w:rPr>
                <w:rFonts w:ascii="Arial" w:hAnsi="Arial" w:cs="Arial"/>
                <w:b/>
                <w:sz w:val="24"/>
              </w:rPr>
              <w:t xml:space="preserve">se </w:t>
            </w:r>
            <w:r w:rsidR="003D1D89">
              <w:rPr>
                <w:rFonts w:ascii="Arial" w:hAnsi="Arial" w:cs="Arial"/>
                <w:b/>
                <w:sz w:val="24"/>
              </w:rPr>
              <w:t>representará</w:t>
            </w:r>
            <w:r w:rsidR="00411895">
              <w:rPr>
                <w:rFonts w:ascii="Arial" w:hAnsi="Arial" w:cs="Arial"/>
                <w:b/>
                <w:sz w:val="24"/>
              </w:rPr>
              <w:t xml:space="preserve"> con los escudos </w:t>
            </w:r>
            <w:r w:rsidR="0077229F">
              <w:rPr>
                <w:rFonts w:ascii="Arial" w:hAnsi="Arial" w:cs="Arial"/>
                <w:b/>
                <w:sz w:val="24"/>
              </w:rPr>
              <w:t xml:space="preserve">señalados de </w:t>
            </w:r>
            <w:r w:rsidR="00411895">
              <w:rPr>
                <w:rFonts w:ascii="Arial" w:hAnsi="Arial" w:cs="Arial"/>
                <w:b/>
                <w:sz w:val="24"/>
              </w:rPr>
              <w:t xml:space="preserve">la siguiente manera. </w:t>
            </w:r>
          </w:p>
        </w:tc>
      </w:tr>
      <w:tr w:rsidR="00EB2D4A" w:rsidTr="003D1D89"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2D4A" w:rsidRPr="00FF420F" w:rsidRDefault="00EB2D4A" w:rsidP="00EB2D4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Federal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2D4A" w:rsidRPr="00FF420F" w:rsidRDefault="00EB2D4A" w:rsidP="00EB2D4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Estatal</w:t>
            </w:r>
          </w:p>
        </w:tc>
        <w:tc>
          <w:tcPr>
            <w:tcW w:w="2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2D4A" w:rsidRPr="00FF420F" w:rsidRDefault="00EB2D4A" w:rsidP="00EB2D4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Municipal</w:t>
            </w:r>
          </w:p>
        </w:tc>
      </w:tr>
      <w:tr w:rsidR="00EB2D4A" w:rsidTr="003D1D89"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2D4A" w:rsidRDefault="00EB2D4A" w:rsidP="00EB2D4A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4FBE87F6" wp14:editId="5B72D696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52705</wp:posOffset>
                  </wp:positionV>
                  <wp:extent cx="1009015" cy="885190"/>
                  <wp:effectExtent l="0" t="0" r="635" b="0"/>
                  <wp:wrapThrough wrapText="bothSides">
                    <wp:wrapPolygon edited="0">
                      <wp:start x="0" y="0"/>
                      <wp:lineTo x="0" y="20918"/>
                      <wp:lineTo x="21206" y="20918"/>
                      <wp:lineTo x="21206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scudo_nacional_de_mexico_a_una_tinta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22" r="17214"/>
                          <a:stretch/>
                        </pic:blipFill>
                        <pic:spPr bwMode="auto">
                          <a:xfrm>
                            <a:off x="0" y="0"/>
                            <a:ext cx="1009015" cy="88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B2D4A" w:rsidRDefault="00EB2D4A" w:rsidP="00EB2D4A">
            <w:pPr>
              <w:rPr>
                <w:rFonts w:ascii="Arial" w:hAnsi="Arial" w:cs="Arial"/>
                <w:b/>
                <w:sz w:val="24"/>
              </w:rPr>
            </w:pPr>
          </w:p>
          <w:p w:rsidR="00750AD6" w:rsidRDefault="00750AD6" w:rsidP="00EB2D4A">
            <w:pPr>
              <w:rPr>
                <w:rFonts w:ascii="Arial" w:hAnsi="Arial" w:cs="Arial"/>
                <w:b/>
                <w:sz w:val="24"/>
              </w:rPr>
            </w:pPr>
          </w:p>
          <w:p w:rsidR="00750AD6" w:rsidRDefault="00750AD6" w:rsidP="00EB2D4A">
            <w:pPr>
              <w:rPr>
                <w:rFonts w:ascii="Arial" w:hAnsi="Arial" w:cs="Arial"/>
                <w:b/>
                <w:sz w:val="24"/>
              </w:rPr>
            </w:pPr>
          </w:p>
          <w:p w:rsidR="00750AD6" w:rsidRDefault="00750AD6" w:rsidP="00EB2D4A">
            <w:pPr>
              <w:rPr>
                <w:rFonts w:ascii="Arial" w:hAnsi="Arial" w:cs="Arial"/>
                <w:b/>
                <w:sz w:val="24"/>
              </w:rPr>
            </w:pPr>
          </w:p>
          <w:p w:rsidR="00750AD6" w:rsidRPr="00FF420F" w:rsidRDefault="00750AD6" w:rsidP="00EB2D4A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2D4A" w:rsidRPr="00FF420F" w:rsidRDefault="00EB2D4A" w:rsidP="00EB2D4A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eastAsia="es-MX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28575</wp:posOffset>
                  </wp:positionV>
                  <wp:extent cx="985520" cy="929640"/>
                  <wp:effectExtent l="0" t="0" r="5080" b="3810"/>
                  <wp:wrapThrough wrapText="bothSides">
                    <wp:wrapPolygon edited="0">
                      <wp:start x="0" y="0"/>
                      <wp:lineTo x="0" y="21246"/>
                      <wp:lineTo x="21294" y="21246"/>
                      <wp:lineTo x="21294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scarg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520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2D4A" w:rsidRPr="00FF420F" w:rsidRDefault="00EB2D4A" w:rsidP="00EB2D4A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eastAsia="es-MX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462280</wp:posOffset>
                  </wp:positionH>
                  <wp:positionV relativeFrom="paragraph">
                    <wp:posOffset>40450</wp:posOffset>
                  </wp:positionV>
                  <wp:extent cx="783590" cy="944880"/>
                  <wp:effectExtent l="0" t="0" r="0" b="7620"/>
                  <wp:wrapThrough wrapText="bothSides">
                    <wp:wrapPolygon edited="0">
                      <wp:start x="0" y="0"/>
                      <wp:lineTo x="0" y="21339"/>
                      <wp:lineTo x="21005" y="21339"/>
                      <wp:lineTo x="21005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nsebastiano-escudo_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59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B2D4A" w:rsidTr="003D1D89">
        <w:tc>
          <w:tcPr>
            <w:tcW w:w="882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D89" w:rsidRPr="00FF420F" w:rsidRDefault="003D1D89" w:rsidP="00EB2D4A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EB2D4A" w:rsidTr="003D1D89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B2D4A" w:rsidRPr="00E3301E" w:rsidRDefault="00EB2D4A" w:rsidP="00E3301E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E3301E">
              <w:rPr>
                <w:rFonts w:ascii="Arial" w:hAnsi="Arial" w:cs="Arial"/>
                <w:b/>
                <w:sz w:val="32"/>
              </w:rPr>
              <w:t>Federal</w:t>
            </w:r>
          </w:p>
          <w:p w:rsidR="00E3301E" w:rsidRPr="00FF420F" w:rsidRDefault="00E3301E" w:rsidP="00E3301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3301E">
              <w:rPr>
                <w:rFonts w:ascii="Arial" w:hAnsi="Arial" w:cs="Arial"/>
                <w:b/>
                <w:sz w:val="20"/>
              </w:rPr>
              <w:t>Urbano</w:t>
            </w:r>
          </w:p>
        </w:tc>
      </w:tr>
      <w:tr w:rsidR="006B5C86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B5C86" w:rsidRPr="0063119A" w:rsidRDefault="006B5C86" w:rsidP="006B5C8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B5C86" w:rsidRPr="0063119A" w:rsidRDefault="006B5C86" w:rsidP="006B5C8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Bien inmueble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B5C86" w:rsidRPr="0063119A" w:rsidRDefault="006B5C86" w:rsidP="00EF4C5F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Pag</w:t>
            </w:r>
            <w:proofErr w:type="spellEnd"/>
            <w:r>
              <w:rPr>
                <w:b/>
                <w:sz w:val="24"/>
              </w:rPr>
              <w:t>.</w:t>
            </w:r>
          </w:p>
        </w:tc>
      </w:tr>
      <w:tr w:rsidR="006B5C86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86" w:rsidRPr="001B33D0" w:rsidRDefault="006B5C86" w:rsidP="006B5C86">
            <w:pPr>
              <w:rPr>
                <w:sz w:val="24"/>
              </w:rPr>
            </w:pPr>
            <w:r w:rsidRPr="001B33D0">
              <w:rPr>
                <w:sz w:val="24"/>
              </w:rPr>
              <w:t>001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86" w:rsidRPr="001B33D0" w:rsidRDefault="006B5C86" w:rsidP="006B5C86">
            <w:pPr>
              <w:rPr>
                <w:sz w:val="24"/>
              </w:rPr>
            </w:pPr>
            <w:r w:rsidRPr="001B33D0">
              <w:rPr>
                <w:sz w:val="24"/>
              </w:rPr>
              <w:t>Parroquia Los Reyes ----------------------------------------------------------</w:t>
            </w:r>
            <w:r w:rsidR="001B33D0">
              <w:rPr>
                <w:sz w:val="24"/>
              </w:rPr>
              <w:t>-</w:t>
            </w:r>
            <w:r w:rsidRPr="001B33D0">
              <w:rPr>
                <w:sz w:val="24"/>
              </w:rPr>
              <w:t>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86" w:rsidRPr="00807C40" w:rsidRDefault="003D1D89" w:rsidP="00807C40">
            <w:pPr>
              <w:jc w:val="center"/>
              <w:rPr>
                <w:sz w:val="24"/>
              </w:rPr>
            </w:pPr>
            <w:r w:rsidRPr="00807C40">
              <w:rPr>
                <w:sz w:val="24"/>
              </w:rPr>
              <w:t>01</w:t>
            </w:r>
          </w:p>
        </w:tc>
      </w:tr>
      <w:tr w:rsidR="006B5C86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86" w:rsidRPr="001B33D0" w:rsidRDefault="006B5C86" w:rsidP="006B5C86">
            <w:pPr>
              <w:rPr>
                <w:sz w:val="24"/>
              </w:rPr>
            </w:pPr>
            <w:r w:rsidRPr="001B33D0">
              <w:rPr>
                <w:sz w:val="24"/>
              </w:rPr>
              <w:t>002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86" w:rsidRPr="001B33D0" w:rsidRDefault="006B5C86" w:rsidP="006B5C86">
            <w:pPr>
              <w:rPr>
                <w:sz w:val="24"/>
              </w:rPr>
            </w:pPr>
            <w:r w:rsidRPr="001B33D0">
              <w:rPr>
                <w:sz w:val="24"/>
              </w:rPr>
              <w:t>Sacristía San Sebastián del Oeste ------------------------------------------</w:t>
            </w:r>
            <w:r w:rsidR="001B33D0">
              <w:rPr>
                <w:sz w:val="24"/>
              </w:rPr>
              <w:t>-</w:t>
            </w:r>
            <w:r w:rsidRPr="001B33D0">
              <w:rPr>
                <w:sz w:val="24"/>
              </w:rPr>
              <w:t>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86" w:rsidRPr="00807C40" w:rsidRDefault="003D1D89" w:rsidP="00807C40">
            <w:pPr>
              <w:jc w:val="center"/>
              <w:rPr>
                <w:sz w:val="24"/>
              </w:rPr>
            </w:pPr>
            <w:r w:rsidRPr="00807C40">
              <w:rPr>
                <w:sz w:val="24"/>
              </w:rPr>
              <w:t>02</w:t>
            </w:r>
          </w:p>
        </w:tc>
      </w:tr>
      <w:tr w:rsidR="006B5C86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86" w:rsidRPr="001B33D0" w:rsidRDefault="006B5C86" w:rsidP="006B5C86">
            <w:pPr>
              <w:rPr>
                <w:sz w:val="24"/>
              </w:rPr>
            </w:pPr>
            <w:r w:rsidRPr="001B33D0">
              <w:rPr>
                <w:sz w:val="24"/>
              </w:rPr>
              <w:t>003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86" w:rsidRPr="001B33D0" w:rsidRDefault="006B5C86" w:rsidP="006B5C86">
            <w:pPr>
              <w:rPr>
                <w:sz w:val="24"/>
              </w:rPr>
            </w:pPr>
            <w:r w:rsidRPr="001B33D0">
              <w:rPr>
                <w:sz w:val="24"/>
              </w:rPr>
              <w:t xml:space="preserve">Parroquia de </w:t>
            </w:r>
            <w:proofErr w:type="spellStart"/>
            <w:r w:rsidRPr="001B33D0">
              <w:rPr>
                <w:sz w:val="24"/>
              </w:rPr>
              <w:t>Hostotipac</w:t>
            </w:r>
            <w:proofErr w:type="spellEnd"/>
            <w:r w:rsidRPr="001B33D0">
              <w:rPr>
                <w:sz w:val="24"/>
              </w:rPr>
              <w:t xml:space="preserve"> ------------------------------------------------------------------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86" w:rsidRPr="00807C40" w:rsidRDefault="003D1D89" w:rsidP="00807C40">
            <w:pPr>
              <w:jc w:val="center"/>
              <w:rPr>
                <w:sz w:val="24"/>
              </w:rPr>
            </w:pPr>
            <w:r w:rsidRPr="00807C40">
              <w:rPr>
                <w:sz w:val="24"/>
              </w:rPr>
              <w:t>03</w:t>
            </w:r>
          </w:p>
        </w:tc>
      </w:tr>
      <w:tr w:rsidR="006B5C86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86" w:rsidRPr="001B33D0" w:rsidRDefault="006B5C86" w:rsidP="006B5C86">
            <w:pPr>
              <w:rPr>
                <w:sz w:val="24"/>
              </w:rPr>
            </w:pPr>
            <w:r w:rsidRPr="001B33D0">
              <w:rPr>
                <w:sz w:val="24"/>
              </w:rPr>
              <w:t>004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86" w:rsidRPr="001B33D0" w:rsidRDefault="006B5C86" w:rsidP="006B5C86">
            <w:pPr>
              <w:rPr>
                <w:sz w:val="24"/>
              </w:rPr>
            </w:pPr>
            <w:r w:rsidRPr="001B33D0">
              <w:rPr>
                <w:sz w:val="24"/>
              </w:rPr>
              <w:t xml:space="preserve">Parroquia de San Felipe de </w:t>
            </w:r>
            <w:proofErr w:type="spellStart"/>
            <w:r w:rsidRPr="001B33D0">
              <w:rPr>
                <w:sz w:val="24"/>
              </w:rPr>
              <w:t>Hijar</w:t>
            </w:r>
            <w:proofErr w:type="spellEnd"/>
            <w:r w:rsidRPr="001B33D0">
              <w:rPr>
                <w:sz w:val="24"/>
              </w:rPr>
              <w:t xml:space="preserve"> --------------------------------------------</w:t>
            </w:r>
            <w:r w:rsidR="001B33D0">
              <w:rPr>
                <w:sz w:val="24"/>
              </w:rPr>
              <w:t>-</w:t>
            </w:r>
            <w:r w:rsidRPr="001B33D0">
              <w:rPr>
                <w:sz w:val="24"/>
              </w:rPr>
              <w:t>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86" w:rsidRPr="00807C40" w:rsidRDefault="003D1D89" w:rsidP="00807C40">
            <w:pPr>
              <w:jc w:val="center"/>
              <w:rPr>
                <w:sz w:val="24"/>
              </w:rPr>
            </w:pPr>
            <w:r w:rsidRPr="00807C40">
              <w:rPr>
                <w:sz w:val="24"/>
              </w:rPr>
              <w:t>04</w:t>
            </w:r>
          </w:p>
        </w:tc>
      </w:tr>
      <w:tr w:rsidR="006B5C86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86" w:rsidRPr="001B33D0" w:rsidRDefault="006B5C86" w:rsidP="006B5C86">
            <w:pPr>
              <w:rPr>
                <w:sz w:val="24"/>
              </w:rPr>
            </w:pPr>
            <w:r w:rsidRPr="001B33D0">
              <w:rPr>
                <w:sz w:val="24"/>
              </w:rPr>
              <w:t>005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86" w:rsidRPr="001B33D0" w:rsidRDefault="006B5C86" w:rsidP="006B5C86">
            <w:pPr>
              <w:rPr>
                <w:sz w:val="24"/>
              </w:rPr>
            </w:pPr>
            <w:r w:rsidRPr="001B33D0">
              <w:rPr>
                <w:sz w:val="24"/>
              </w:rPr>
              <w:t>Iglesia en los Reyes --------------------------------------------------------------</w:t>
            </w:r>
            <w:r w:rsidR="001B33D0">
              <w:rPr>
                <w:sz w:val="24"/>
              </w:rPr>
              <w:t>-</w:t>
            </w:r>
            <w:r w:rsidRPr="001B33D0">
              <w:rPr>
                <w:sz w:val="24"/>
              </w:rPr>
              <w:t>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86" w:rsidRPr="00807C40" w:rsidRDefault="003D1D89" w:rsidP="00807C40">
            <w:pPr>
              <w:jc w:val="center"/>
              <w:rPr>
                <w:sz w:val="24"/>
              </w:rPr>
            </w:pPr>
            <w:r w:rsidRPr="00807C40">
              <w:rPr>
                <w:sz w:val="24"/>
              </w:rPr>
              <w:t>05</w:t>
            </w:r>
          </w:p>
        </w:tc>
      </w:tr>
      <w:tr w:rsidR="00252F9B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1B33D0" w:rsidRDefault="00252F9B" w:rsidP="006B5C86">
            <w:pPr>
              <w:rPr>
                <w:sz w:val="24"/>
              </w:rPr>
            </w:pPr>
            <w:r>
              <w:rPr>
                <w:sz w:val="24"/>
              </w:rPr>
              <w:t>006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1B33D0" w:rsidRDefault="00252F9B" w:rsidP="006B5C86">
            <w:pPr>
              <w:rPr>
                <w:sz w:val="24"/>
              </w:rPr>
            </w:pPr>
            <w:r>
              <w:rPr>
                <w:sz w:val="24"/>
              </w:rPr>
              <w:t>Curato San Sebastián del Oeste ----------------------------------------------------------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252F9B" w:rsidRDefault="00252F9B" w:rsidP="003D1D89">
            <w:pPr>
              <w:jc w:val="center"/>
              <w:rPr>
                <w:sz w:val="24"/>
              </w:rPr>
            </w:pPr>
            <w:r w:rsidRPr="00252F9B">
              <w:rPr>
                <w:sz w:val="24"/>
              </w:rPr>
              <w:t>06</w:t>
            </w:r>
          </w:p>
        </w:tc>
      </w:tr>
      <w:tr w:rsidR="006B5C86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86" w:rsidRPr="001B33D0" w:rsidRDefault="00252F9B" w:rsidP="006B5C86">
            <w:pPr>
              <w:rPr>
                <w:sz w:val="24"/>
              </w:rPr>
            </w:pPr>
            <w:r>
              <w:rPr>
                <w:sz w:val="24"/>
              </w:rPr>
              <w:t>007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86" w:rsidRPr="001B33D0" w:rsidRDefault="006B5C86" w:rsidP="006B5C86">
            <w:pPr>
              <w:rPr>
                <w:sz w:val="24"/>
              </w:rPr>
            </w:pPr>
            <w:r w:rsidRPr="001B33D0">
              <w:rPr>
                <w:sz w:val="24"/>
              </w:rPr>
              <w:t>DOCUMENTO PENDIENTE -----------------------------------------------------------------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86" w:rsidRDefault="006B5C86" w:rsidP="003D1D89">
            <w:pPr>
              <w:jc w:val="center"/>
              <w:rPr>
                <w:b/>
                <w:sz w:val="24"/>
              </w:rPr>
            </w:pPr>
          </w:p>
        </w:tc>
      </w:tr>
      <w:tr w:rsidR="006B5C86" w:rsidTr="003D1D89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B5C86" w:rsidRPr="00E3301E" w:rsidRDefault="006B5C86" w:rsidP="006B5C86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Estata</w:t>
            </w:r>
            <w:r w:rsidRPr="00E3301E">
              <w:rPr>
                <w:rFonts w:ascii="Arial" w:hAnsi="Arial" w:cs="Arial"/>
                <w:b/>
                <w:sz w:val="32"/>
              </w:rPr>
              <w:t>l</w:t>
            </w:r>
          </w:p>
          <w:p w:rsidR="006B5C86" w:rsidRPr="0063119A" w:rsidRDefault="006B5C86" w:rsidP="006B5C86">
            <w:pPr>
              <w:jc w:val="center"/>
              <w:rPr>
                <w:b/>
                <w:sz w:val="24"/>
              </w:rPr>
            </w:pPr>
            <w:r w:rsidRPr="00E3301E">
              <w:rPr>
                <w:rFonts w:ascii="Arial" w:hAnsi="Arial" w:cs="Arial"/>
                <w:b/>
                <w:sz w:val="20"/>
              </w:rPr>
              <w:t>Urbano</w:t>
            </w:r>
          </w:p>
        </w:tc>
      </w:tr>
      <w:tr w:rsidR="006B5C86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B5C86" w:rsidRPr="0063119A" w:rsidRDefault="006B5C86" w:rsidP="006B5C8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B5C86" w:rsidRPr="0063119A" w:rsidRDefault="006B5C86" w:rsidP="006B5C8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Bien inmueble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B5C86" w:rsidRPr="0063119A" w:rsidRDefault="006B5C86" w:rsidP="006B5C86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Pag</w:t>
            </w:r>
            <w:proofErr w:type="spellEnd"/>
            <w:r>
              <w:rPr>
                <w:b/>
                <w:sz w:val="24"/>
              </w:rPr>
              <w:t>.</w:t>
            </w:r>
          </w:p>
        </w:tc>
      </w:tr>
      <w:tr w:rsidR="00252F9B" w:rsidTr="00252F9B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2F9B" w:rsidRPr="00252F9B" w:rsidRDefault="00252F9B" w:rsidP="00252F9B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008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1B33D0" w:rsidRDefault="00252F9B" w:rsidP="00252F9B">
            <w:pPr>
              <w:rPr>
                <w:sz w:val="24"/>
              </w:rPr>
            </w:pPr>
            <w:r w:rsidRPr="001B33D0">
              <w:rPr>
                <w:sz w:val="24"/>
              </w:rPr>
              <w:t>Escuela 5 de mayo (Los Reyes) -----------------------------------------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807C40" w:rsidRDefault="00252F9B" w:rsidP="00252F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</w:tr>
      <w:tr w:rsidR="00252F9B" w:rsidTr="00252F9B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2F9B" w:rsidRPr="00252F9B" w:rsidRDefault="00252F9B" w:rsidP="00252F9B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009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1B33D0" w:rsidRDefault="00252F9B" w:rsidP="00252F9B">
            <w:pPr>
              <w:rPr>
                <w:sz w:val="24"/>
              </w:rPr>
            </w:pPr>
            <w:r w:rsidRPr="001B33D0">
              <w:rPr>
                <w:sz w:val="24"/>
              </w:rPr>
              <w:t>Escuela primaria Federal Nicolás Bravo (Copales) 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807C40" w:rsidRDefault="00252F9B" w:rsidP="00252F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</w:tr>
      <w:tr w:rsidR="00252F9B" w:rsidTr="00252F9B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2F9B" w:rsidRPr="00252F9B" w:rsidRDefault="00252F9B" w:rsidP="00252F9B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010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1B33D0" w:rsidRDefault="00252F9B" w:rsidP="00252F9B">
            <w:pPr>
              <w:rPr>
                <w:sz w:val="24"/>
              </w:rPr>
            </w:pPr>
            <w:r w:rsidRPr="001B33D0">
              <w:rPr>
                <w:sz w:val="24"/>
              </w:rPr>
              <w:t>Jardín de niños Leyes de Reforma (Copales) 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807C40" w:rsidRDefault="00252F9B" w:rsidP="00252F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252F9B" w:rsidTr="00252F9B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2F9B" w:rsidRPr="00252F9B" w:rsidRDefault="00252F9B" w:rsidP="00252F9B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011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1B33D0" w:rsidRDefault="00252F9B" w:rsidP="00252F9B">
            <w:pPr>
              <w:rPr>
                <w:sz w:val="24"/>
              </w:rPr>
            </w:pPr>
            <w:r w:rsidRPr="001B33D0">
              <w:rPr>
                <w:sz w:val="24"/>
              </w:rPr>
              <w:t>Escuela Telesecundaria Emiliano Zapata (La Estancia de Landeros) 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807C40" w:rsidRDefault="00252F9B" w:rsidP="00252F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252F9B" w:rsidTr="00252F9B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2F9B" w:rsidRPr="00252F9B" w:rsidRDefault="00252F9B" w:rsidP="00252F9B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012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1B33D0" w:rsidRDefault="00252F9B" w:rsidP="00252F9B">
            <w:pPr>
              <w:rPr>
                <w:sz w:val="24"/>
              </w:rPr>
            </w:pPr>
            <w:r w:rsidRPr="001B33D0">
              <w:rPr>
                <w:sz w:val="24"/>
              </w:rPr>
              <w:t>Escuela primaria República Mexicana (La Estancia de Landeros) 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807C40" w:rsidRDefault="00252F9B" w:rsidP="00252F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52F9B" w:rsidTr="00252F9B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2F9B" w:rsidRPr="00252F9B" w:rsidRDefault="00252F9B" w:rsidP="00252F9B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013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1B33D0" w:rsidRDefault="00252F9B" w:rsidP="00252F9B">
            <w:pPr>
              <w:rPr>
                <w:sz w:val="24"/>
              </w:rPr>
            </w:pPr>
            <w:r w:rsidRPr="001B33D0">
              <w:rPr>
                <w:sz w:val="24"/>
              </w:rPr>
              <w:t>Escuela primaria Leona Vicario (El Carrizo) -----------------------------------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807C40" w:rsidRDefault="00252F9B" w:rsidP="00252F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252F9B" w:rsidTr="00252F9B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2F9B" w:rsidRPr="00252F9B" w:rsidRDefault="00252F9B" w:rsidP="00252F9B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014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1B33D0" w:rsidRDefault="00252F9B" w:rsidP="00252F9B">
            <w:pPr>
              <w:rPr>
                <w:sz w:val="24"/>
              </w:rPr>
            </w:pPr>
            <w:r w:rsidRPr="001B33D0">
              <w:rPr>
                <w:sz w:val="24"/>
              </w:rPr>
              <w:t>Jardín de Niños Manuel López Costilla (El Carrizo) 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807C40" w:rsidRDefault="00252F9B" w:rsidP="00252F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252F9B" w:rsidTr="00252F9B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2F9B" w:rsidRPr="00252F9B" w:rsidRDefault="00252F9B" w:rsidP="00252F9B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015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1B33D0" w:rsidRDefault="00252F9B" w:rsidP="00252F9B">
            <w:pPr>
              <w:rPr>
                <w:sz w:val="24"/>
              </w:rPr>
            </w:pPr>
            <w:r w:rsidRPr="001B33D0">
              <w:rPr>
                <w:sz w:val="24"/>
              </w:rPr>
              <w:t>Escuela primaria (N.C.P.A. Gobernador Sebastián Allende) 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807C40" w:rsidRDefault="00252F9B" w:rsidP="00252F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252F9B" w:rsidTr="00252F9B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2F9B" w:rsidRPr="00252F9B" w:rsidRDefault="00252F9B" w:rsidP="00252F9B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016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1B33D0" w:rsidRDefault="00252F9B" w:rsidP="00252F9B">
            <w:pPr>
              <w:rPr>
                <w:sz w:val="24"/>
              </w:rPr>
            </w:pPr>
            <w:r w:rsidRPr="001B33D0">
              <w:rPr>
                <w:sz w:val="24"/>
              </w:rPr>
              <w:t>Escuela Secundaria (</w:t>
            </w:r>
            <w:proofErr w:type="spellStart"/>
            <w:r w:rsidRPr="001B33D0">
              <w:rPr>
                <w:sz w:val="24"/>
              </w:rPr>
              <w:t>Soyatan</w:t>
            </w:r>
            <w:proofErr w:type="spellEnd"/>
            <w:r w:rsidRPr="001B33D0">
              <w:rPr>
                <w:sz w:val="24"/>
              </w:rPr>
              <w:t>) --------------------------------------------------------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807C40" w:rsidRDefault="00252F9B" w:rsidP="00252F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252F9B" w:rsidTr="00252F9B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2F9B" w:rsidRPr="00252F9B" w:rsidRDefault="00252F9B" w:rsidP="00252F9B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017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1B33D0" w:rsidRDefault="00252F9B" w:rsidP="00252F9B">
            <w:pPr>
              <w:rPr>
                <w:sz w:val="24"/>
              </w:rPr>
            </w:pPr>
            <w:r w:rsidRPr="001B33D0">
              <w:rPr>
                <w:sz w:val="24"/>
              </w:rPr>
              <w:t xml:space="preserve">Jardín de niños Leona Vicario (San Felipe de </w:t>
            </w:r>
            <w:proofErr w:type="spellStart"/>
            <w:r w:rsidRPr="001B33D0">
              <w:rPr>
                <w:sz w:val="24"/>
              </w:rPr>
              <w:t>Hijar</w:t>
            </w:r>
            <w:proofErr w:type="spellEnd"/>
            <w:r w:rsidRPr="001B33D0">
              <w:rPr>
                <w:sz w:val="24"/>
              </w:rPr>
              <w:t>) ------------------------------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807C40" w:rsidRDefault="00252F9B" w:rsidP="00252F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252F9B" w:rsidTr="00252F9B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F9B" w:rsidRPr="00252F9B" w:rsidRDefault="00252F9B" w:rsidP="00252F9B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018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9B" w:rsidRPr="001B33D0" w:rsidRDefault="00252F9B" w:rsidP="00252F9B">
            <w:pPr>
              <w:rPr>
                <w:sz w:val="24"/>
              </w:rPr>
            </w:pPr>
            <w:r w:rsidRPr="001B33D0">
              <w:rPr>
                <w:sz w:val="24"/>
              </w:rPr>
              <w:t xml:space="preserve">Escuela secundaria Técnica #71 Jose Clemente Orozco (San Felipe de </w:t>
            </w:r>
            <w:proofErr w:type="spellStart"/>
            <w:r w:rsidRPr="001B33D0">
              <w:rPr>
                <w:sz w:val="24"/>
              </w:rPr>
              <w:t>Hijar</w:t>
            </w:r>
            <w:proofErr w:type="spellEnd"/>
            <w:r w:rsidRPr="001B33D0">
              <w:rPr>
                <w:sz w:val="24"/>
              </w:rPr>
              <w:t>) --------------------------------------------------------------------------------------------</w:t>
            </w:r>
            <w:r>
              <w:rPr>
                <w:sz w:val="24"/>
              </w:rPr>
              <w:t>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F9B" w:rsidRPr="00807C40" w:rsidRDefault="00252F9B" w:rsidP="00252F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2D4EA5" w:rsidTr="002D4EA5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EA5" w:rsidRPr="00252F9B" w:rsidRDefault="00252F9B" w:rsidP="006B5C86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019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EA5" w:rsidRPr="002D4EA5" w:rsidRDefault="002D4EA5" w:rsidP="002D4EA5">
            <w:pPr>
              <w:rPr>
                <w:rFonts w:cs="Arial"/>
                <w:sz w:val="24"/>
              </w:rPr>
            </w:pPr>
            <w:r w:rsidRPr="002D4EA5">
              <w:rPr>
                <w:rFonts w:cs="Arial"/>
                <w:sz w:val="24"/>
              </w:rPr>
              <w:t>Escuela primaria Emiliano Zapata</w:t>
            </w:r>
            <w:r>
              <w:rPr>
                <w:rFonts w:cs="Arial"/>
                <w:sz w:val="24"/>
              </w:rPr>
              <w:t xml:space="preserve"> (San Felipe de </w:t>
            </w:r>
            <w:proofErr w:type="spellStart"/>
            <w:r>
              <w:rPr>
                <w:rFonts w:cs="Arial"/>
                <w:sz w:val="24"/>
              </w:rPr>
              <w:t>Hijar</w:t>
            </w:r>
            <w:proofErr w:type="spellEnd"/>
            <w:r>
              <w:rPr>
                <w:rFonts w:cs="Arial"/>
                <w:sz w:val="24"/>
              </w:rPr>
              <w:t>) 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EA5" w:rsidRPr="002D4EA5" w:rsidRDefault="00252F9B" w:rsidP="006B5C86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45</w:t>
            </w:r>
          </w:p>
        </w:tc>
      </w:tr>
      <w:tr w:rsidR="006B5C86" w:rsidTr="003D1D89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B5C86" w:rsidRPr="00E3301E" w:rsidRDefault="006B5C86" w:rsidP="006B5C86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lastRenderedPageBreak/>
              <w:t>Estata</w:t>
            </w:r>
            <w:r w:rsidRPr="00E3301E">
              <w:rPr>
                <w:rFonts w:ascii="Arial" w:hAnsi="Arial" w:cs="Arial"/>
                <w:b/>
                <w:sz w:val="32"/>
              </w:rPr>
              <w:t>l</w:t>
            </w:r>
          </w:p>
          <w:p w:rsidR="006B5C86" w:rsidRPr="0063119A" w:rsidRDefault="006B5C86" w:rsidP="006B5C86">
            <w:pPr>
              <w:jc w:val="center"/>
              <w:rPr>
                <w:b/>
                <w:sz w:val="24"/>
              </w:rPr>
            </w:pPr>
            <w:r>
              <w:rPr>
                <w:rFonts w:ascii="Arial" w:hAnsi="Arial" w:cs="Arial"/>
                <w:b/>
                <w:sz w:val="20"/>
              </w:rPr>
              <w:t>Rustico</w:t>
            </w:r>
          </w:p>
        </w:tc>
      </w:tr>
      <w:tr w:rsidR="006B5C86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B5C86" w:rsidRPr="0063119A" w:rsidRDefault="006B5C86" w:rsidP="006B5C8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B5C86" w:rsidRPr="0063119A" w:rsidRDefault="006B5C86" w:rsidP="006B5C8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Bien inmueble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B5C86" w:rsidRPr="0063119A" w:rsidRDefault="006B5C86" w:rsidP="006B5C86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Pag</w:t>
            </w:r>
            <w:proofErr w:type="spellEnd"/>
            <w:r>
              <w:rPr>
                <w:b/>
                <w:sz w:val="24"/>
              </w:rPr>
              <w:t>.</w:t>
            </w:r>
          </w:p>
        </w:tc>
      </w:tr>
      <w:tr w:rsidR="006B5C86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86" w:rsidRPr="001B33D0" w:rsidRDefault="00252F9B" w:rsidP="006B5C86">
            <w:pPr>
              <w:rPr>
                <w:sz w:val="24"/>
              </w:rPr>
            </w:pPr>
            <w:r>
              <w:rPr>
                <w:sz w:val="24"/>
              </w:rPr>
              <w:t>020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86" w:rsidRPr="001B33D0" w:rsidRDefault="006B5C86" w:rsidP="006B5C86">
            <w:pPr>
              <w:rPr>
                <w:sz w:val="24"/>
              </w:rPr>
            </w:pPr>
            <w:r w:rsidRPr="001B33D0">
              <w:rPr>
                <w:sz w:val="24"/>
              </w:rPr>
              <w:t>Fracción del predio rustico identificado como (Potrero de Abajo) 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C86" w:rsidRPr="00807C40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 w:rsidR="006B5C86" w:rsidTr="003D1D89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B5C86" w:rsidRPr="00EC3EEF" w:rsidRDefault="006B5C86" w:rsidP="006B5C86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EC3EEF">
              <w:rPr>
                <w:rFonts w:ascii="Arial" w:hAnsi="Arial" w:cs="Arial"/>
                <w:b/>
                <w:sz w:val="32"/>
              </w:rPr>
              <w:t>Municipal</w:t>
            </w:r>
          </w:p>
          <w:p w:rsidR="006B5C86" w:rsidRPr="00EC3EEF" w:rsidRDefault="006B5C86" w:rsidP="006B5C86">
            <w:pPr>
              <w:jc w:val="center"/>
              <w:rPr>
                <w:b/>
                <w:sz w:val="24"/>
              </w:rPr>
            </w:pPr>
            <w:r w:rsidRPr="00EC3EEF">
              <w:rPr>
                <w:rFonts w:ascii="Arial" w:hAnsi="Arial" w:cs="Arial"/>
                <w:b/>
                <w:sz w:val="20"/>
              </w:rPr>
              <w:t>Urbano</w:t>
            </w:r>
          </w:p>
        </w:tc>
      </w:tr>
      <w:tr w:rsidR="006B5C86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B5C86" w:rsidRPr="00EC3EEF" w:rsidRDefault="006B5C86" w:rsidP="006B5C86">
            <w:pPr>
              <w:jc w:val="center"/>
              <w:rPr>
                <w:b/>
                <w:sz w:val="24"/>
              </w:rPr>
            </w:pPr>
            <w:r w:rsidRPr="00EC3EEF">
              <w:rPr>
                <w:b/>
                <w:sz w:val="24"/>
              </w:rPr>
              <w:t>No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B5C86" w:rsidRPr="00EC3EEF" w:rsidRDefault="006B5C86" w:rsidP="006B5C86">
            <w:pPr>
              <w:jc w:val="center"/>
              <w:rPr>
                <w:b/>
                <w:sz w:val="24"/>
              </w:rPr>
            </w:pPr>
            <w:r w:rsidRPr="00EC3EEF">
              <w:rPr>
                <w:b/>
                <w:sz w:val="24"/>
              </w:rPr>
              <w:t>Bien inmueble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B5C86" w:rsidRPr="00EC3EEF" w:rsidRDefault="006B5C86" w:rsidP="006B5C86">
            <w:pPr>
              <w:rPr>
                <w:b/>
                <w:sz w:val="24"/>
              </w:rPr>
            </w:pPr>
            <w:proofErr w:type="spellStart"/>
            <w:r w:rsidRPr="00EC3EEF">
              <w:rPr>
                <w:b/>
                <w:sz w:val="24"/>
              </w:rPr>
              <w:t>Pag</w:t>
            </w:r>
            <w:proofErr w:type="spellEnd"/>
            <w:r w:rsidRPr="00EC3EEF">
              <w:rPr>
                <w:b/>
                <w:sz w:val="24"/>
              </w:rPr>
              <w:t>.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021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874D1F" w:rsidP="00874D1F">
            <w:pPr>
              <w:rPr>
                <w:sz w:val="24"/>
              </w:rPr>
            </w:pPr>
            <w:r w:rsidRPr="001B33D0">
              <w:rPr>
                <w:sz w:val="24"/>
              </w:rPr>
              <w:t>Escuela Secundaria General Amado Aguirre (San Sebastián del Oeste) ---</w:t>
            </w:r>
            <w:r w:rsidR="001B33D0">
              <w:rPr>
                <w:sz w:val="24"/>
              </w:rPr>
              <w:t>-</w:t>
            </w:r>
            <w:r w:rsidRPr="001B33D0">
              <w:rPr>
                <w:sz w:val="24"/>
              </w:rPr>
              <w:t>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BF2AF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022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874D1F" w:rsidP="00874D1F">
            <w:pPr>
              <w:rPr>
                <w:sz w:val="24"/>
              </w:rPr>
            </w:pPr>
            <w:r w:rsidRPr="001B33D0">
              <w:rPr>
                <w:sz w:val="24"/>
              </w:rPr>
              <w:t>Presidencia Municipal (Presidencia y cárcel SSO) --------------------------------</w:t>
            </w:r>
            <w:r w:rsidR="001B33D0">
              <w:rPr>
                <w:sz w:val="24"/>
              </w:rPr>
              <w:t>-</w:t>
            </w:r>
            <w:r w:rsidRPr="001B33D0">
              <w:rPr>
                <w:sz w:val="24"/>
              </w:rPr>
              <w:t>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BF2AF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874D1F" w:rsidP="00874D1F">
            <w:pPr>
              <w:rPr>
                <w:sz w:val="24"/>
              </w:rPr>
            </w:pPr>
            <w:r w:rsidRPr="001B33D0">
              <w:rPr>
                <w:sz w:val="24"/>
              </w:rPr>
              <w:t>Cementerio (San Sebastián del Oeste) -----------------------------------------------</w:t>
            </w:r>
            <w:r w:rsidR="001B33D0">
              <w:rPr>
                <w:sz w:val="24"/>
              </w:rPr>
              <w:t>-</w:t>
            </w:r>
            <w:r w:rsidRPr="001B33D0">
              <w:rPr>
                <w:sz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BF2AF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024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874D1F" w:rsidP="00874D1F">
            <w:pPr>
              <w:rPr>
                <w:sz w:val="24"/>
              </w:rPr>
            </w:pPr>
            <w:r w:rsidRPr="001B33D0">
              <w:rPr>
                <w:sz w:val="24"/>
              </w:rPr>
              <w:t>Casa Consistorial (DIF SSO) ---------------------------------------------------------------</w:t>
            </w:r>
            <w:r w:rsidR="001B33D0">
              <w:rPr>
                <w:sz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BF2AF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025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874D1F" w:rsidP="00874D1F">
            <w:pPr>
              <w:rPr>
                <w:sz w:val="24"/>
              </w:rPr>
            </w:pPr>
            <w:r w:rsidRPr="001B33D0">
              <w:rPr>
                <w:sz w:val="24"/>
              </w:rPr>
              <w:t>Rastro (San Sebastián de Oeste) --------------------------------------------------------</w:t>
            </w:r>
            <w:r w:rsidR="001B33D0">
              <w:rPr>
                <w:sz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BF2AF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 w:rsidR="001B33D0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D0" w:rsidRPr="001B33D0" w:rsidRDefault="001B33D0" w:rsidP="00874D1F">
            <w:pPr>
              <w:rPr>
                <w:sz w:val="24"/>
              </w:rPr>
            </w:pP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D0" w:rsidRPr="001B33D0" w:rsidRDefault="001B33D0" w:rsidP="00874D1F">
            <w:pPr>
              <w:rPr>
                <w:sz w:val="24"/>
              </w:rPr>
            </w:pPr>
            <w:r w:rsidRPr="001B33D0">
              <w:rPr>
                <w:sz w:val="24"/>
              </w:rPr>
              <w:t xml:space="preserve">Rastro (Los Reyes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3D0" w:rsidRPr="00BF2AF8" w:rsidRDefault="001B33D0" w:rsidP="00807C40">
            <w:pPr>
              <w:jc w:val="center"/>
              <w:rPr>
                <w:sz w:val="24"/>
              </w:rPr>
            </w:pPr>
          </w:p>
        </w:tc>
      </w:tr>
      <w:tr w:rsidR="001B33D0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D0" w:rsidRPr="001B33D0" w:rsidRDefault="001B33D0" w:rsidP="00874D1F">
            <w:pPr>
              <w:rPr>
                <w:sz w:val="24"/>
              </w:rPr>
            </w:pP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D0" w:rsidRPr="001B33D0" w:rsidRDefault="001B33D0" w:rsidP="00874D1F">
            <w:pPr>
              <w:rPr>
                <w:sz w:val="24"/>
              </w:rPr>
            </w:pPr>
            <w:r w:rsidRPr="001B33D0">
              <w:rPr>
                <w:sz w:val="24"/>
              </w:rPr>
              <w:t>Predio Urbano (Los Reyes CANCELADO) -------------------------------------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3D0" w:rsidRPr="00BF2AF8" w:rsidRDefault="001B33D0" w:rsidP="00807C40">
            <w:pPr>
              <w:jc w:val="center"/>
              <w:rPr>
                <w:sz w:val="24"/>
              </w:rPr>
            </w:pP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026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874D1F" w:rsidP="00874D1F">
            <w:pPr>
              <w:rPr>
                <w:sz w:val="24"/>
              </w:rPr>
            </w:pPr>
            <w:r w:rsidRPr="001B33D0">
              <w:rPr>
                <w:sz w:val="24"/>
              </w:rPr>
              <w:t>Cementerio (Los Reyes) -----------------------------------------------------------</w:t>
            </w:r>
            <w:r w:rsidR="001B33D0">
              <w:rPr>
                <w:sz w:val="24"/>
              </w:rPr>
              <w:t>-</w:t>
            </w:r>
            <w:r w:rsidRPr="001B33D0">
              <w:rPr>
                <w:sz w:val="24"/>
              </w:rPr>
              <w:t>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BF2AF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027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874D1F" w:rsidP="00874D1F">
            <w:pPr>
              <w:rPr>
                <w:sz w:val="24"/>
              </w:rPr>
            </w:pPr>
            <w:r w:rsidRPr="001B33D0">
              <w:rPr>
                <w:sz w:val="24"/>
              </w:rPr>
              <w:t>Comisaria (Los Reyes) ---------------------------------------------------------------</w:t>
            </w:r>
            <w:r w:rsidR="001B33D0">
              <w:rPr>
                <w:sz w:val="24"/>
              </w:rPr>
              <w:t>-</w:t>
            </w:r>
            <w:r w:rsidRPr="001B33D0">
              <w:rPr>
                <w:sz w:val="24"/>
              </w:rPr>
              <w:t>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BF2AF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028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874D1F" w:rsidP="00874D1F">
            <w:pPr>
              <w:rPr>
                <w:sz w:val="24"/>
              </w:rPr>
            </w:pPr>
            <w:r w:rsidRPr="001B33D0">
              <w:rPr>
                <w:sz w:val="24"/>
              </w:rPr>
              <w:t>Escuela de niñas (San Sebastián del Oeste) -------------------------------------</w:t>
            </w:r>
            <w:r w:rsidR="001B33D0">
              <w:rPr>
                <w:sz w:val="24"/>
              </w:rPr>
              <w:t>-</w:t>
            </w:r>
            <w:r w:rsidRPr="001B33D0">
              <w:rPr>
                <w:sz w:val="24"/>
              </w:rPr>
              <w:t>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BF2AF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029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874D1F" w:rsidP="00874D1F">
            <w:pPr>
              <w:rPr>
                <w:sz w:val="24"/>
              </w:rPr>
            </w:pPr>
            <w:r w:rsidRPr="001B33D0">
              <w:rPr>
                <w:sz w:val="24"/>
              </w:rPr>
              <w:t>Escuela de niños (San Sebastián del Oeste) --------------------------------------</w:t>
            </w:r>
            <w:r w:rsidR="001B33D0">
              <w:rPr>
                <w:sz w:val="24"/>
              </w:rPr>
              <w:t>-</w:t>
            </w:r>
            <w:r w:rsidRPr="001B33D0">
              <w:rPr>
                <w:sz w:val="24"/>
              </w:rPr>
              <w:t>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BF2AF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030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874D1F" w:rsidP="00874D1F">
            <w:pPr>
              <w:rPr>
                <w:sz w:val="24"/>
              </w:rPr>
            </w:pPr>
            <w:r w:rsidRPr="001B33D0">
              <w:rPr>
                <w:sz w:val="24"/>
              </w:rPr>
              <w:t>Escuela primaria rural #1081 "Miguel Hidalgo" (El Pueblito de San Pablo) -</w:t>
            </w:r>
            <w:r w:rsidR="001B33D0">
              <w:rPr>
                <w:sz w:val="24"/>
              </w:rPr>
              <w:t>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BF2AF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031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874D1F" w:rsidP="00874D1F">
            <w:pPr>
              <w:rPr>
                <w:sz w:val="24"/>
              </w:rPr>
            </w:pPr>
            <w:r w:rsidRPr="001B33D0">
              <w:rPr>
                <w:sz w:val="24"/>
              </w:rPr>
              <w:t>Planta de Luz y Jardín de niños (San Sebastián del Oeste) -----------------------</w:t>
            </w:r>
            <w:r w:rsidR="001B33D0">
              <w:rPr>
                <w:sz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BF2AF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032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874D1F" w:rsidP="00874D1F">
            <w:pPr>
              <w:rPr>
                <w:sz w:val="24"/>
              </w:rPr>
            </w:pPr>
            <w:r w:rsidRPr="001B33D0">
              <w:rPr>
                <w:sz w:val="24"/>
              </w:rPr>
              <w:t>Cementerio antiguo (San Sebastián del Oeste) -------------------------------------</w:t>
            </w:r>
            <w:r w:rsidR="001B33D0">
              <w:rPr>
                <w:sz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BF2AF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</w:tr>
      <w:tr w:rsidR="00BF2AF8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AF8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033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AF8" w:rsidRPr="001B33D0" w:rsidRDefault="00BF2AF8" w:rsidP="00874D1F">
            <w:pPr>
              <w:rPr>
                <w:sz w:val="24"/>
              </w:rPr>
            </w:pPr>
            <w:r>
              <w:rPr>
                <w:sz w:val="24"/>
              </w:rPr>
              <w:t>Plaza Principal (San Sebastián del Oeste) ----------------------------------------------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AF8" w:rsidRPr="00BF2AF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034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874D1F" w:rsidP="00874D1F">
            <w:pPr>
              <w:rPr>
                <w:sz w:val="24"/>
              </w:rPr>
            </w:pPr>
            <w:r w:rsidRPr="001B33D0">
              <w:rPr>
                <w:sz w:val="24"/>
              </w:rPr>
              <w:t>Preparatoria COBAEJ (San Sebastián del Oeste) ------------------------------------</w:t>
            </w:r>
            <w:r w:rsidR="001B33D0">
              <w:rPr>
                <w:sz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BF2AF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035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1B33D0" w:rsidRDefault="00874D1F" w:rsidP="00874D1F">
            <w:pPr>
              <w:rPr>
                <w:sz w:val="24"/>
              </w:rPr>
            </w:pPr>
            <w:r w:rsidRPr="001B33D0">
              <w:rPr>
                <w:sz w:val="24"/>
              </w:rPr>
              <w:t>Casa de la Cultura (San Sebastián del Oeste) ----------------------------------------</w:t>
            </w:r>
            <w:r w:rsidR="001B33D0">
              <w:rPr>
                <w:sz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BF2AF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7610E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EF" w:rsidRPr="001B33D0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036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EF" w:rsidRPr="001B33D0" w:rsidRDefault="007610EF" w:rsidP="00874D1F">
            <w:pPr>
              <w:rPr>
                <w:sz w:val="24"/>
              </w:rPr>
            </w:pPr>
            <w:r w:rsidRPr="001B33D0">
              <w:rPr>
                <w:sz w:val="24"/>
              </w:rPr>
              <w:t xml:space="preserve">Potrero el Casco (San Felipe de </w:t>
            </w:r>
            <w:proofErr w:type="spellStart"/>
            <w:r w:rsidRPr="001B33D0">
              <w:rPr>
                <w:sz w:val="24"/>
              </w:rPr>
              <w:t>Hijar</w:t>
            </w:r>
            <w:proofErr w:type="spellEnd"/>
            <w:r w:rsidRPr="001B33D0">
              <w:rPr>
                <w:sz w:val="24"/>
              </w:rPr>
              <w:t>) -------------------------------------------------</w:t>
            </w:r>
            <w:r w:rsidR="001B33D0">
              <w:rPr>
                <w:sz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0EF" w:rsidRPr="00BF2AF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</w:tr>
      <w:tr w:rsidR="00874D1F" w:rsidTr="003D1D89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807C40" w:rsidRDefault="00874D1F" w:rsidP="00807C40">
            <w:pPr>
              <w:jc w:val="center"/>
              <w:rPr>
                <w:b/>
                <w:sz w:val="24"/>
              </w:rPr>
            </w:pPr>
            <w:r w:rsidRPr="00807C40">
              <w:rPr>
                <w:b/>
                <w:sz w:val="24"/>
              </w:rPr>
              <w:t xml:space="preserve">Escritura Número 9,516 (San Felipe de </w:t>
            </w:r>
            <w:proofErr w:type="spellStart"/>
            <w:r w:rsidRPr="00807C40">
              <w:rPr>
                <w:b/>
                <w:sz w:val="24"/>
              </w:rPr>
              <w:t>Hijar</w:t>
            </w:r>
            <w:proofErr w:type="spellEnd"/>
            <w:r w:rsidRPr="00807C40">
              <w:rPr>
                <w:b/>
                <w:sz w:val="24"/>
              </w:rPr>
              <w:t>)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037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01: Calle Mariano Matamoros 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038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02: Callejón del Arroyo 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039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03: Calle Circunvalación 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040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04: Calle Privada Este 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041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05: Calle Juan Escutia  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042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06: Calle Independencia 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043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07: Calle Hidalgo ----------------------------------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</w:rPr>
            </w:pPr>
            <w:r w:rsidRPr="009C0162">
              <w:rPr>
                <w:sz w:val="24"/>
              </w:rPr>
              <w:t>0</w:t>
            </w:r>
            <w:r w:rsidR="00252F9B">
              <w:rPr>
                <w:sz w:val="24"/>
              </w:rPr>
              <w:t>44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08: Calle Niños Héroes ---------------------------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045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09: Calle Corregidora ------------------------------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046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10: Callejón del Beso -------------------------------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047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11: Calle Pípila ----------------------------------------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 xml:space="preserve">----------------------------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048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12: Calle Javier</w:t>
            </w:r>
            <w:r w:rsidRPr="009C0162">
              <w:rPr>
                <w:sz w:val="24"/>
                <w:szCs w:val="24"/>
                <w:vertAlign w:val="superscript"/>
              </w:rPr>
              <w:t xml:space="preserve"> </w:t>
            </w:r>
            <w:r w:rsidRPr="009C0162">
              <w:rPr>
                <w:sz w:val="24"/>
                <w:szCs w:val="24"/>
              </w:rPr>
              <w:t>Mina ----------------------------------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049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13: Calle Constitución ---------------------------------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050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14: Calle Aldama -----------------------------------------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051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15: Calle Camino a </w:t>
            </w:r>
            <w:proofErr w:type="spellStart"/>
            <w:r w:rsidRPr="009C0162">
              <w:rPr>
                <w:sz w:val="24"/>
                <w:szCs w:val="24"/>
              </w:rPr>
              <w:t>Amatanejo</w:t>
            </w:r>
            <w:proofErr w:type="spellEnd"/>
            <w:r w:rsidRPr="009C0162">
              <w:rPr>
                <w:sz w:val="24"/>
                <w:szCs w:val="24"/>
              </w:rPr>
              <w:t xml:space="preserve"> 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</w:rPr>
            </w:pPr>
            <w:r w:rsidRPr="009C0162">
              <w:rPr>
                <w:sz w:val="24"/>
              </w:rPr>
              <w:t>0</w:t>
            </w:r>
            <w:r w:rsidR="00252F9B">
              <w:rPr>
                <w:sz w:val="24"/>
              </w:rPr>
              <w:t>52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16: Calle Resurrección -------------------------------------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053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17: Calle Privada Vallarta ----------------------------------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 xml:space="preserve">--------------------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054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18: Calle Guadalupe Victoria -------------------------------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055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19: Calle Las Colonias -----------------------------------------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E61A18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252F9B">
              <w:rPr>
                <w:sz w:val="24"/>
              </w:rPr>
              <w:t>7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056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20: Calle Vallarta ------------------------------------------------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252F9B" w:rsidP="00874D1F">
            <w:pPr>
              <w:rPr>
                <w:sz w:val="24"/>
              </w:rPr>
            </w:pPr>
            <w:r>
              <w:rPr>
                <w:sz w:val="24"/>
              </w:rPr>
              <w:t>057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21: Calle La Paz ---------------------------------------------------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 xml:space="preserve">----------------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BF2AF8" w:rsidP="003E103E">
            <w:pPr>
              <w:rPr>
                <w:sz w:val="24"/>
              </w:rPr>
            </w:pPr>
            <w:r>
              <w:rPr>
                <w:sz w:val="24"/>
              </w:rPr>
              <w:t>05</w:t>
            </w:r>
            <w:r w:rsidR="003E103E">
              <w:rPr>
                <w:sz w:val="24"/>
              </w:rPr>
              <w:t>8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22: Calle San Pablo -----------------------------------------------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059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23: Calle Privada Sin Nombre -------------------------------------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060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24: Calle Javier Mina -------------------------------------------------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 xml:space="preserve">-----------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061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25: Vicente Guerrero -------------------------------------------------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062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26: Calle 1</w:t>
            </w:r>
            <w:r w:rsidRPr="009C0162">
              <w:rPr>
                <w:sz w:val="24"/>
                <w:szCs w:val="24"/>
                <w:vertAlign w:val="superscript"/>
              </w:rPr>
              <w:t>o</w:t>
            </w:r>
            <w:r w:rsidRPr="009C0162">
              <w:rPr>
                <w:sz w:val="24"/>
                <w:szCs w:val="24"/>
              </w:rPr>
              <w:t xml:space="preserve"> Primero de mayo ----------------------------------------</w:t>
            </w:r>
            <w:r w:rsidR="009C0162"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063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27: Calle Pedro Moreno ------------------------------------------------</w:t>
            </w:r>
            <w:r w:rsidR="009C0162">
              <w:rPr>
                <w:sz w:val="24"/>
                <w:szCs w:val="24"/>
              </w:rPr>
              <w:t>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D71B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064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28: Calle San Felipe -------------------------------------------------------------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065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29: Calle Libertad ----------------------------------------------------------------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066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30: Calle Héroes de Nacozari -------------------------------------------------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067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31: Calle Héroes de Nacozari Prolongación 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068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32: Calle Morelos ----------------------------------------------------------------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069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33: Calle Revolución ------------------------------------------------------------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070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34: Calle </w:t>
            </w:r>
            <w:proofErr w:type="spellStart"/>
            <w:r w:rsidRPr="009C0162">
              <w:rPr>
                <w:sz w:val="24"/>
                <w:szCs w:val="24"/>
              </w:rPr>
              <w:t>Abasalo</w:t>
            </w:r>
            <w:proofErr w:type="spellEnd"/>
            <w:r w:rsidRPr="009C0162">
              <w:rPr>
                <w:sz w:val="24"/>
                <w:szCs w:val="24"/>
              </w:rPr>
              <w:t xml:space="preserve"> ----------------------------------------------------------------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071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35: Callejón ------------------------------------------------------------------------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072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36: Calle Ignacio Allende ------------------------------------------------------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073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37: Calle Arroyo del Sagrado Corazón -------------------------------------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074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38: Cale Sagrado Corazón -----------------------------------------------------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075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39: Calle Ignacio López </w:t>
            </w:r>
            <w:proofErr w:type="spellStart"/>
            <w:r w:rsidRPr="009C0162">
              <w:rPr>
                <w:sz w:val="24"/>
                <w:szCs w:val="24"/>
              </w:rPr>
              <w:t>Rayon</w:t>
            </w:r>
            <w:proofErr w:type="spellEnd"/>
            <w:r w:rsidRPr="009C0162">
              <w:rPr>
                <w:sz w:val="24"/>
                <w:szCs w:val="24"/>
              </w:rPr>
              <w:t xml:space="preserve"> ------------------------------------------------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076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40: Calle Ignacio Zaragoza -----------------------------------------------------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077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41: Calle Juan de la Barrera ---------------------------------------------------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078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42: Calle La Corregidora -------------------------------------------------------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079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43: Calle Narciso Mendoza ----------------------------------------------------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080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44: Calle Fray Servando de Mier 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081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45: Calle Andador Sin Nombre -----------------------------------------------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082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46: Calle Andador </w:t>
            </w:r>
            <w:proofErr w:type="spellStart"/>
            <w:r w:rsidRPr="009C0162">
              <w:rPr>
                <w:sz w:val="24"/>
                <w:szCs w:val="24"/>
              </w:rPr>
              <w:t>Amatanejo</w:t>
            </w:r>
            <w:proofErr w:type="spellEnd"/>
            <w:r w:rsidRPr="009C0162">
              <w:rPr>
                <w:sz w:val="24"/>
                <w:szCs w:val="24"/>
              </w:rPr>
              <w:t xml:space="preserve"> 3 ---------------------------------------------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083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47: Calle Andador </w:t>
            </w:r>
            <w:proofErr w:type="spellStart"/>
            <w:r w:rsidRPr="009C0162">
              <w:rPr>
                <w:sz w:val="24"/>
                <w:szCs w:val="24"/>
              </w:rPr>
              <w:t>Amatanejo</w:t>
            </w:r>
            <w:proofErr w:type="spellEnd"/>
            <w:r w:rsidRPr="009C0162">
              <w:rPr>
                <w:sz w:val="24"/>
                <w:szCs w:val="24"/>
              </w:rPr>
              <w:t xml:space="preserve"> 2 ---------------------------------------------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084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48: Calle Andador </w:t>
            </w:r>
            <w:proofErr w:type="spellStart"/>
            <w:r w:rsidRPr="009C0162">
              <w:rPr>
                <w:sz w:val="24"/>
                <w:szCs w:val="24"/>
              </w:rPr>
              <w:t>Amatanejo</w:t>
            </w:r>
            <w:proofErr w:type="spellEnd"/>
            <w:r w:rsidRPr="009C0162">
              <w:rPr>
                <w:sz w:val="24"/>
                <w:szCs w:val="24"/>
              </w:rPr>
              <w:t xml:space="preserve"> 3 ---------------------------------------------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085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49: Calle Privada Vallarta ------------------------------------------------------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</w:rPr>
            </w:pPr>
            <w:r w:rsidRPr="009C0162">
              <w:rPr>
                <w:sz w:val="24"/>
              </w:rPr>
              <w:t>0</w:t>
            </w:r>
            <w:r w:rsidR="003E103E">
              <w:rPr>
                <w:sz w:val="24"/>
              </w:rPr>
              <w:t>86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50: Calle sin nombre ------------------------------------------------------------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</w:rPr>
            </w:pP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967F3B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01: EV – B(2) Manzana 51 (El Toril</w:t>
            </w:r>
            <w:r w:rsidR="00967F3B" w:rsidRPr="009C0162">
              <w:rPr>
                <w:sz w:val="24"/>
                <w:szCs w:val="24"/>
              </w:rPr>
              <w:t xml:space="preserve"> CANCELADO</w:t>
            </w:r>
            <w:r w:rsidRPr="009C0162">
              <w:rPr>
                <w:sz w:val="24"/>
                <w:szCs w:val="24"/>
              </w:rPr>
              <w:t>) 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7610EF" w:rsidP="002D4EA5">
            <w:pPr>
              <w:rPr>
                <w:sz w:val="24"/>
              </w:rPr>
            </w:pPr>
            <w:r w:rsidRPr="009C0162">
              <w:rPr>
                <w:sz w:val="24"/>
              </w:rPr>
              <w:t>08</w:t>
            </w:r>
            <w:r w:rsidR="003E103E">
              <w:rPr>
                <w:sz w:val="24"/>
              </w:rPr>
              <w:t>7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02: EV – B(4) Manzana 51 (La cancha) 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</w:rPr>
            </w:pP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967F3B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03: EV – B(3) Manzana 51 (Uso recreativo</w:t>
            </w:r>
            <w:r w:rsidR="00967F3B" w:rsidRPr="009C0162">
              <w:rPr>
                <w:sz w:val="24"/>
                <w:szCs w:val="24"/>
              </w:rPr>
              <w:t xml:space="preserve"> CANCELADO</w:t>
            </w:r>
            <w:r w:rsidRPr="009C0162">
              <w:rPr>
                <w:sz w:val="24"/>
                <w:szCs w:val="24"/>
              </w:rPr>
              <w:t>) 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088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04: EV – B(1) Manzana 53 (El auditorio) 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089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05: EV – B(1) Manzana 57 (La Plaza) 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</w:tr>
      <w:tr w:rsidR="00874D1F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3E103E" w:rsidP="00874D1F">
            <w:pPr>
              <w:rPr>
                <w:sz w:val="24"/>
              </w:rPr>
            </w:pPr>
            <w:r>
              <w:rPr>
                <w:sz w:val="24"/>
              </w:rPr>
              <w:t>090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1F" w:rsidRPr="009C0162" w:rsidRDefault="00874D1F" w:rsidP="00874D1F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06: El – B(2) Manzana 55 (El DIF) -----------------------------------</w:t>
            </w:r>
            <w:r w:rsidR="009C0162"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D1F" w:rsidRPr="00E61A18" w:rsidRDefault="00252F9B" w:rsidP="00807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</w:tr>
      <w:tr w:rsidR="00D71BAF" w:rsidTr="00252F9B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AF" w:rsidRPr="00E61A18" w:rsidRDefault="00D71BAF" w:rsidP="00D71BAF">
            <w:pPr>
              <w:jc w:val="center"/>
              <w:rPr>
                <w:sz w:val="24"/>
              </w:rPr>
            </w:pPr>
            <w:r w:rsidRPr="00783332">
              <w:rPr>
                <w:b/>
                <w:sz w:val="24"/>
                <w:szCs w:val="24"/>
              </w:rPr>
              <w:t xml:space="preserve">CERTIFICADOS </w:t>
            </w:r>
            <w:r w:rsidRPr="0063119A">
              <w:rPr>
                <w:b/>
                <w:sz w:val="24"/>
              </w:rPr>
              <w:t xml:space="preserve">Escritura Número 9,516 </w:t>
            </w:r>
            <w:r>
              <w:rPr>
                <w:b/>
                <w:sz w:val="24"/>
              </w:rPr>
              <w:t>(034 al 087)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037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01: Calle Mariano Matamoros 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038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02: Callejón del Arroyo 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039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03: Calle Circunvalación 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040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04: Calle Privada Este 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041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05: Calle Juan Escutia  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042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06: Calle Independencia 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043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07: Calle Hidalgo 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 w:rsidRPr="009C0162">
              <w:rPr>
                <w:sz w:val="24"/>
              </w:rPr>
              <w:t>0</w:t>
            </w:r>
            <w:r>
              <w:rPr>
                <w:sz w:val="24"/>
              </w:rPr>
              <w:t>44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08: Calle Niños Héroes 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045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09: Calle Corregidora 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046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10: Callejón del Beso 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047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11: Calle Pípila 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 xml:space="preserve">----------------------------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048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12: Calle Javier</w:t>
            </w:r>
            <w:r w:rsidRPr="009C0162">
              <w:rPr>
                <w:sz w:val="24"/>
                <w:szCs w:val="24"/>
                <w:vertAlign w:val="superscript"/>
              </w:rPr>
              <w:t xml:space="preserve"> </w:t>
            </w:r>
            <w:r w:rsidRPr="009C0162">
              <w:rPr>
                <w:sz w:val="24"/>
                <w:szCs w:val="24"/>
              </w:rPr>
              <w:t>Mina 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049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13: Calle Constitución 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050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14: Calle Aldama 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051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15: Calle Camino a </w:t>
            </w:r>
            <w:proofErr w:type="spellStart"/>
            <w:r w:rsidRPr="009C0162">
              <w:rPr>
                <w:sz w:val="24"/>
                <w:szCs w:val="24"/>
              </w:rPr>
              <w:t>Amatanejo</w:t>
            </w:r>
            <w:proofErr w:type="spellEnd"/>
            <w:r w:rsidRPr="009C0162">
              <w:rPr>
                <w:sz w:val="24"/>
                <w:szCs w:val="24"/>
              </w:rPr>
              <w:t xml:space="preserve"> 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 w:rsidRPr="009C0162">
              <w:rPr>
                <w:sz w:val="24"/>
              </w:rPr>
              <w:t>0</w:t>
            </w:r>
            <w:r>
              <w:rPr>
                <w:sz w:val="24"/>
              </w:rPr>
              <w:t>52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16: Calle Resurrección 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053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17: Calle Privada Vallarta 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 xml:space="preserve">--------------------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054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18: Calle Guadalupe Victoria 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055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19: Calle Las Colonias 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056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20: Calle Vallarta ------------------------------------------------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057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21: Calle La Paz ---------------------------------------------------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 xml:space="preserve">----------------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058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22: Calle San Pablo -----------------------------------------------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059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23: Calle Privada Sin Nombre 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060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24: Calle Javier Mina -------------------------------------------------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 xml:space="preserve">-----------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061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25: Vicente Guerrero -------------------------------------------------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062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26: Calle 1</w:t>
            </w:r>
            <w:r w:rsidRPr="009C0162">
              <w:rPr>
                <w:sz w:val="24"/>
                <w:szCs w:val="24"/>
                <w:vertAlign w:val="superscript"/>
              </w:rPr>
              <w:t>o</w:t>
            </w:r>
            <w:r w:rsidRPr="009C0162">
              <w:rPr>
                <w:sz w:val="24"/>
                <w:szCs w:val="24"/>
              </w:rPr>
              <w:t xml:space="preserve"> Primero de mayo 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063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27: Calle Pedro Moreno ------------------------------------------------</w:t>
            </w:r>
            <w:r>
              <w:rPr>
                <w:sz w:val="24"/>
                <w:szCs w:val="24"/>
              </w:rPr>
              <w:t>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064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28: Calle San Felipe -------------------------------------------------------------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065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29: Calle Libertad ----------------------------------------------------------------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066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30: Calle Héroes de Nacozari 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067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31: Calle Héroes de Nacozari Prolongación 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068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32: Calle Morelos ----------------------------------------------------------------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069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33: Calle Revolución ------------------------------------------------------------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070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34: Calle </w:t>
            </w:r>
            <w:proofErr w:type="spellStart"/>
            <w:r w:rsidRPr="009C0162">
              <w:rPr>
                <w:sz w:val="24"/>
                <w:szCs w:val="24"/>
              </w:rPr>
              <w:t>Abasalo</w:t>
            </w:r>
            <w:proofErr w:type="spellEnd"/>
            <w:r w:rsidRPr="009C0162">
              <w:rPr>
                <w:sz w:val="24"/>
                <w:szCs w:val="24"/>
              </w:rPr>
              <w:t xml:space="preserve"> ----------------------------------------------------------------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071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35: Callejón ------------------------------------------------------------------------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072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36: Calle Ignacio Allende 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157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073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37: Calle Arroyo del Sagrado Corazón 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158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074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38: Cale Sagrado Corazón 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159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075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39: Calle Ignacio López </w:t>
            </w:r>
            <w:proofErr w:type="spellStart"/>
            <w:r w:rsidRPr="009C0162">
              <w:rPr>
                <w:sz w:val="24"/>
                <w:szCs w:val="24"/>
              </w:rPr>
              <w:t>Rayon</w:t>
            </w:r>
            <w:proofErr w:type="spellEnd"/>
            <w:r w:rsidRPr="009C0162">
              <w:rPr>
                <w:sz w:val="24"/>
                <w:szCs w:val="24"/>
              </w:rPr>
              <w:t xml:space="preserve"> 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076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40: Calle Ignacio Zaragoza 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161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077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41: Calle Juan de la Barrera 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078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42: Calle La Corregidora 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079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43: Calle Narciso Mendoza 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080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44: Calle Fray Servando de Mier 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081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45: Calle Andador Sin Nombre 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166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082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46: Calle Andador </w:t>
            </w:r>
            <w:proofErr w:type="spellStart"/>
            <w:r w:rsidRPr="009C0162">
              <w:rPr>
                <w:sz w:val="24"/>
                <w:szCs w:val="24"/>
              </w:rPr>
              <w:t>Amatanejo</w:t>
            </w:r>
            <w:proofErr w:type="spellEnd"/>
            <w:r w:rsidRPr="009C0162">
              <w:rPr>
                <w:sz w:val="24"/>
                <w:szCs w:val="24"/>
              </w:rPr>
              <w:t xml:space="preserve"> 3 ---------------------------------------------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167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083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47: Calle Andador </w:t>
            </w:r>
            <w:proofErr w:type="spellStart"/>
            <w:r w:rsidRPr="009C0162">
              <w:rPr>
                <w:sz w:val="24"/>
                <w:szCs w:val="24"/>
              </w:rPr>
              <w:t>Amatanejo</w:t>
            </w:r>
            <w:proofErr w:type="spellEnd"/>
            <w:r w:rsidRPr="009C0162">
              <w:rPr>
                <w:sz w:val="24"/>
                <w:szCs w:val="24"/>
              </w:rPr>
              <w:t xml:space="preserve"> 2 ---------------------------------------------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168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084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 xml:space="preserve">Vialidad 48: Calle Andador </w:t>
            </w:r>
            <w:proofErr w:type="spellStart"/>
            <w:r w:rsidRPr="009C0162">
              <w:rPr>
                <w:sz w:val="24"/>
                <w:szCs w:val="24"/>
              </w:rPr>
              <w:t>Amatanejo</w:t>
            </w:r>
            <w:proofErr w:type="spellEnd"/>
            <w:r w:rsidRPr="009C0162">
              <w:rPr>
                <w:sz w:val="24"/>
                <w:szCs w:val="24"/>
              </w:rPr>
              <w:t xml:space="preserve"> 3 ---------------------------------------------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169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085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49: Calle Privada Vallarta 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 w:rsidRPr="009C0162">
              <w:rPr>
                <w:sz w:val="24"/>
              </w:rPr>
              <w:t>0</w:t>
            </w:r>
            <w:r>
              <w:rPr>
                <w:sz w:val="24"/>
              </w:rPr>
              <w:t>86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Vialidad 50: Calle sin nombre ------------------------------------------------------------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171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01: EV – B(2) Manzana 51 (El Toril CANCELADO) 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 w:rsidRPr="009C0162">
              <w:rPr>
                <w:sz w:val="24"/>
              </w:rPr>
              <w:t>08</w:t>
            </w:r>
            <w:r>
              <w:rPr>
                <w:sz w:val="24"/>
              </w:rPr>
              <w:t>7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02: EV – B(4) Manzana 51 (La cancha) 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03: EV – B(3) Manzana 51 (Uso recreativo CANCELADO) 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088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04: EV – B(1) Manzana 53 (El auditorio) 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089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05: EV – B(1) Manzana 57 (La Plaza) 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090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Área de cesión 06: El – B(2) Manzana 55 (El DIF) 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</w:tr>
      <w:tr w:rsidR="003E103E" w:rsidTr="00252F9B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Anexos Escritura</w:t>
            </w:r>
            <w:r w:rsidRPr="0063119A">
              <w:rPr>
                <w:b/>
                <w:sz w:val="24"/>
              </w:rPr>
              <w:t xml:space="preserve"> Número 9,516</w:t>
            </w:r>
            <w:r>
              <w:rPr>
                <w:b/>
                <w:sz w:val="24"/>
              </w:rPr>
              <w:t xml:space="preserve"> (084 y 086)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C64F75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087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C64F75" w:rsidRDefault="003E103E" w:rsidP="003E103E">
            <w:pPr>
              <w:rPr>
                <w:sz w:val="24"/>
                <w:szCs w:val="24"/>
              </w:rPr>
            </w:pPr>
            <w:r w:rsidRPr="00C64F75">
              <w:rPr>
                <w:sz w:val="24"/>
                <w:szCs w:val="24"/>
              </w:rPr>
              <w:t>Aviso. Área de cesión 02: EV – B(4) Manzana 51 La cancha) --------------------</w:t>
            </w:r>
            <w:r>
              <w:rPr>
                <w:sz w:val="24"/>
                <w:szCs w:val="24"/>
              </w:rPr>
              <w:t>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C64F75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089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C64F75" w:rsidRDefault="003E103E" w:rsidP="003E103E">
            <w:pPr>
              <w:rPr>
                <w:sz w:val="24"/>
                <w:szCs w:val="24"/>
              </w:rPr>
            </w:pPr>
            <w:r w:rsidRPr="00C64F75">
              <w:rPr>
                <w:sz w:val="24"/>
                <w:szCs w:val="24"/>
              </w:rPr>
              <w:t>Aviso. Área de cesión 05: EV – B(1) Manzana 57 (La Plaza) 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E61A18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</w:tr>
      <w:tr w:rsidR="003E103E" w:rsidTr="003D1D89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807C40" w:rsidRDefault="003E103E" w:rsidP="003E103E">
            <w:pPr>
              <w:jc w:val="center"/>
              <w:rPr>
                <w:b/>
                <w:sz w:val="24"/>
              </w:rPr>
            </w:pP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C64F75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091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C64F75" w:rsidRDefault="003E103E" w:rsidP="003E103E">
            <w:pPr>
              <w:rPr>
                <w:sz w:val="24"/>
                <w:szCs w:val="24"/>
              </w:rPr>
            </w:pPr>
            <w:r w:rsidRPr="00C64F75">
              <w:rPr>
                <w:sz w:val="24"/>
                <w:szCs w:val="24"/>
              </w:rPr>
              <w:t>Plaza (Real Alto) ------------------------------------------------------------------</w:t>
            </w:r>
            <w:r>
              <w:rPr>
                <w:sz w:val="24"/>
                <w:szCs w:val="24"/>
              </w:rPr>
              <w:t>-</w:t>
            </w:r>
            <w:r w:rsidRPr="00C64F75">
              <w:rPr>
                <w:sz w:val="24"/>
                <w:szCs w:val="24"/>
              </w:rPr>
              <w:t>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252F9B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</w:tr>
      <w:tr w:rsidR="003E103E" w:rsidTr="003D1D89">
        <w:tc>
          <w:tcPr>
            <w:tcW w:w="81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Default="003E103E" w:rsidP="003E10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Solares con destino específico </w:t>
            </w:r>
            <w:proofErr w:type="spellStart"/>
            <w:r>
              <w:rPr>
                <w:b/>
                <w:sz w:val="24"/>
                <w:szCs w:val="24"/>
              </w:rPr>
              <w:t>Soyatan</w:t>
            </w:r>
            <w:proofErr w:type="spellEnd"/>
            <w:r>
              <w:rPr>
                <w:b/>
                <w:sz w:val="24"/>
                <w:szCs w:val="24"/>
              </w:rPr>
              <w:t xml:space="preserve"> (089 al 091)---------------------------------------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BC734E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</w:rPr>
            </w:pPr>
            <w:r>
              <w:rPr>
                <w:sz w:val="24"/>
              </w:rPr>
              <w:t>092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Cancha deportiva – Levantamiento topográfico (</w:t>
            </w:r>
            <w:proofErr w:type="spellStart"/>
            <w:r w:rsidRPr="009C0162">
              <w:rPr>
                <w:sz w:val="24"/>
                <w:szCs w:val="24"/>
              </w:rPr>
              <w:t>Soyatan</w:t>
            </w:r>
            <w:proofErr w:type="spellEnd"/>
            <w:r w:rsidRPr="009C0162">
              <w:rPr>
                <w:sz w:val="24"/>
                <w:szCs w:val="24"/>
              </w:rPr>
              <w:t>) 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BC734E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BD5C2B" w:rsidP="003E103E">
            <w:pPr>
              <w:rPr>
                <w:sz w:val="24"/>
              </w:rPr>
            </w:pPr>
            <w:r>
              <w:rPr>
                <w:sz w:val="24"/>
              </w:rPr>
              <w:t>092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Cancha deportiva – Titulo (</w:t>
            </w:r>
            <w:proofErr w:type="spellStart"/>
            <w:r w:rsidRPr="009C0162">
              <w:rPr>
                <w:sz w:val="24"/>
                <w:szCs w:val="24"/>
              </w:rPr>
              <w:t>Soyatan</w:t>
            </w:r>
            <w:proofErr w:type="spellEnd"/>
            <w:r w:rsidRPr="009C0162">
              <w:rPr>
                <w:sz w:val="24"/>
                <w:szCs w:val="24"/>
              </w:rPr>
              <w:t>) -------------------------------------------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BC734E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BD5C2B" w:rsidP="003E103E">
            <w:pPr>
              <w:rPr>
                <w:sz w:val="24"/>
              </w:rPr>
            </w:pPr>
            <w:r>
              <w:rPr>
                <w:sz w:val="24"/>
              </w:rPr>
              <w:t>093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Centro de Salud (</w:t>
            </w:r>
            <w:proofErr w:type="spellStart"/>
            <w:r w:rsidRPr="009C0162">
              <w:rPr>
                <w:sz w:val="24"/>
                <w:szCs w:val="24"/>
              </w:rPr>
              <w:t>Soyatan</w:t>
            </w:r>
            <w:proofErr w:type="spellEnd"/>
            <w:r w:rsidRPr="009C0162">
              <w:rPr>
                <w:sz w:val="24"/>
                <w:szCs w:val="24"/>
              </w:rPr>
              <w:t>) ---------------------------------------------------------</w:t>
            </w:r>
            <w:r>
              <w:rPr>
                <w:sz w:val="24"/>
                <w:szCs w:val="24"/>
              </w:rPr>
              <w:t>-</w:t>
            </w:r>
            <w:r w:rsidRPr="009C0162">
              <w:rPr>
                <w:sz w:val="24"/>
                <w:szCs w:val="24"/>
              </w:rPr>
              <w:t>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BC734E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BD5C2B" w:rsidP="003E103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094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9C0162" w:rsidRDefault="003E103E" w:rsidP="003E103E">
            <w:pPr>
              <w:rPr>
                <w:sz w:val="24"/>
                <w:szCs w:val="24"/>
              </w:rPr>
            </w:pPr>
            <w:r w:rsidRPr="009C0162">
              <w:rPr>
                <w:sz w:val="24"/>
                <w:szCs w:val="24"/>
              </w:rPr>
              <w:t>El Toril (</w:t>
            </w:r>
            <w:proofErr w:type="spellStart"/>
            <w:r w:rsidRPr="009C0162">
              <w:rPr>
                <w:sz w:val="24"/>
                <w:szCs w:val="24"/>
              </w:rPr>
              <w:t>Soyatan</w:t>
            </w:r>
            <w:proofErr w:type="spellEnd"/>
            <w:r w:rsidRPr="009C0162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-----------------------------------------------------------------------------</w:t>
            </w:r>
            <w:r w:rsidRPr="009C01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BC734E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Default="003E103E" w:rsidP="003E103E">
            <w:pPr>
              <w:rPr>
                <w:b/>
                <w:sz w:val="24"/>
              </w:rPr>
            </w:pP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396467" w:rsidRDefault="003E103E" w:rsidP="003E103E">
            <w:pPr>
              <w:rPr>
                <w:sz w:val="24"/>
              </w:rPr>
            </w:pPr>
            <w:r w:rsidRPr="00396467">
              <w:rPr>
                <w:sz w:val="24"/>
              </w:rPr>
              <w:t xml:space="preserve">Salón ejidal del ejido </w:t>
            </w:r>
            <w:proofErr w:type="spellStart"/>
            <w:r w:rsidRPr="00396467">
              <w:rPr>
                <w:sz w:val="24"/>
              </w:rPr>
              <w:t>Soyatan</w:t>
            </w:r>
            <w:proofErr w:type="spellEnd"/>
            <w:r>
              <w:rPr>
                <w:sz w:val="24"/>
              </w:rPr>
              <w:t xml:space="preserve"> (CANCELADO) -----------------------------------------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807C40" w:rsidRDefault="003E103E" w:rsidP="003E103E">
            <w:pPr>
              <w:jc w:val="center"/>
              <w:rPr>
                <w:b/>
                <w:sz w:val="24"/>
              </w:rPr>
            </w:pP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Default="003E103E" w:rsidP="003E103E">
            <w:pPr>
              <w:rPr>
                <w:b/>
                <w:sz w:val="24"/>
              </w:rPr>
            </w:pP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396467" w:rsidRDefault="003E103E" w:rsidP="003E103E">
            <w:pPr>
              <w:rPr>
                <w:sz w:val="24"/>
              </w:rPr>
            </w:pPr>
            <w:r w:rsidRPr="00396467">
              <w:rPr>
                <w:sz w:val="24"/>
              </w:rPr>
              <w:t>Iglesia San Miguel Arcángel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Soyatan</w:t>
            </w:r>
            <w:proofErr w:type="spellEnd"/>
            <w:r>
              <w:rPr>
                <w:sz w:val="24"/>
              </w:rPr>
              <w:t xml:space="preserve"> CANCELADO)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807C40" w:rsidRDefault="003E103E" w:rsidP="003E103E">
            <w:pPr>
              <w:jc w:val="center"/>
              <w:rPr>
                <w:b/>
                <w:sz w:val="24"/>
              </w:rPr>
            </w:pP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Default="003E103E" w:rsidP="003E103E">
            <w:pPr>
              <w:rPr>
                <w:b/>
                <w:sz w:val="24"/>
              </w:rPr>
            </w:pP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396467" w:rsidRDefault="003E103E" w:rsidP="003E103E">
            <w:pPr>
              <w:jc w:val="both"/>
              <w:rPr>
                <w:sz w:val="24"/>
              </w:rPr>
            </w:pPr>
            <w:r w:rsidRPr="00396467">
              <w:rPr>
                <w:sz w:val="24"/>
              </w:rPr>
              <w:t>Solar urbano identificado como lote No. 5, de la manzana 8, de la zona 1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Soyatan</w:t>
            </w:r>
            <w:proofErr w:type="spellEnd"/>
            <w:r>
              <w:rPr>
                <w:sz w:val="24"/>
              </w:rPr>
              <w:t xml:space="preserve"> – CANCELADO) -------------------------------------------------------------------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807C40" w:rsidRDefault="003E103E" w:rsidP="003E103E">
            <w:pPr>
              <w:jc w:val="center"/>
              <w:rPr>
                <w:b/>
                <w:sz w:val="24"/>
              </w:rPr>
            </w:pPr>
          </w:p>
        </w:tc>
      </w:tr>
      <w:tr w:rsidR="003E103E" w:rsidTr="003D1D89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807C40" w:rsidRDefault="003E103E" w:rsidP="003E103E">
            <w:pPr>
              <w:jc w:val="center"/>
              <w:rPr>
                <w:b/>
                <w:sz w:val="24"/>
              </w:rPr>
            </w:pP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3E103E" w:rsidP="003E103E">
            <w:pPr>
              <w:rPr>
                <w:sz w:val="24"/>
              </w:rPr>
            </w:pPr>
            <w:r w:rsidRPr="001B33D0">
              <w:rPr>
                <w:sz w:val="24"/>
              </w:rPr>
              <w:t>09</w:t>
            </w:r>
            <w:r w:rsidR="00BD5C2B">
              <w:rPr>
                <w:sz w:val="24"/>
              </w:rPr>
              <w:t>5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3E103E" w:rsidP="003E103E">
            <w:pPr>
              <w:rPr>
                <w:sz w:val="24"/>
                <w:szCs w:val="24"/>
              </w:rPr>
            </w:pPr>
            <w:r w:rsidRPr="001B33D0">
              <w:rPr>
                <w:sz w:val="24"/>
                <w:szCs w:val="24"/>
              </w:rPr>
              <w:t>(Pueblito) -----------------------------</w:t>
            </w:r>
            <w:r>
              <w:rPr>
                <w:sz w:val="24"/>
                <w:szCs w:val="24"/>
              </w:rPr>
              <w:t>-</w:t>
            </w:r>
            <w:r w:rsidRPr="001B33D0">
              <w:rPr>
                <w:sz w:val="24"/>
                <w:szCs w:val="24"/>
              </w:rPr>
              <w:t>-------------------------</w:t>
            </w:r>
            <w:r>
              <w:rPr>
                <w:sz w:val="24"/>
                <w:szCs w:val="24"/>
              </w:rPr>
              <w:t>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BC734E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BD5C2B" w:rsidP="003E103E">
            <w:pPr>
              <w:rPr>
                <w:sz w:val="24"/>
              </w:rPr>
            </w:pPr>
            <w:r>
              <w:rPr>
                <w:sz w:val="24"/>
              </w:rPr>
              <w:t>096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3E103E" w:rsidP="003E103E">
            <w:pPr>
              <w:rPr>
                <w:sz w:val="24"/>
                <w:szCs w:val="24"/>
              </w:rPr>
            </w:pPr>
            <w:r w:rsidRPr="001B33D0">
              <w:rPr>
                <w:sz w:val="24"/>
                <w:szCs w:val="24"/>
              </w:rPr>
              <w:t>Plaza de toros --------------------------------------------------------------------------------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BC734E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BD5C2B" w:rsidP="003E103E">
            <w:pPr>
              <w:rPr>
                <w:sz w:val="24"/>
              </w:rPr>
            </w:pPr>
            <w:r>
              <w:rPr>
                <w:sz w:val="24"/>
              </w:rPr>
              <w:t>097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BD5C2B" w:rsidP="00BD5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Centro de salud (San Sebastián</w:t>
            </w:r>
            <w:r w:rsidR="003E103E" w:rsidRPr="001B33D0">
              <w:rPr>
                <w:sz w:val="24"/>
                <w:szCs w:val="24"/>
              </w:rPr>
              <w:t>) ---------------------------------------------------------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BC734E" w:rsidRDefault="003E103E" w:rsidP="003E10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</w:tr>
      <w:tr w:rsidR="003E103E" w:rsidTr="003D1D89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E103E" w:rsidRPr="00E3301E" w:rsidRDefault="003E103E" w:rsidP="003E103E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Municipal</w:t>
            </w:r>
          </w:p>
          <w:p w:rsidR="003E103E" w:rsidRPr="0063119A" w:rsidRDefault="003E103E" w:rsidP="003E103E">
            <w:pPr>
              <w:jc w:val="center"/>
              <w:rPr>
                <w:b/>
                <w:sz w:val="24"/>
              </w:rPr>
            </w:pPr>
            <w:r>
              <w:rPr>
                <w:rFonts w:ascii="Arial" w:hAnsi="Arial" w:cs="Arial"/>
                <w:b/>
                <w:sz w:val="20"/>
              </w:rPr>
              <w:t>Rustico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E103E" w:rsidRPr="0063119A" w:rsidRDefault="003E103E" w:rsidP="003E10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E103E" w:rsidRPr="0063119A" w:rsidRDefault="003E103E" w:rsidP="003E10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Bien inmueble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E103E" w:rsidRPr="0063119A" w:rsidRDefault="003E103E" w:rsidP="003E103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Pag</w:t>
            </w:r>
            <w:proofErr w:type="spellEnd"/>
            <w:r>
              <w:rPr>
                <w:b/>
                <w:sz w:val="24"/>
              </w:rPr>
              <w:t>.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BD5C2B" w:rsidP="003E103E">
            <w:pPr>
              <w:rPr>
                <w:sz w:val="24"/>
              </w:rPr>
            </w:pPr>
            <w:r>
              <w:rPr>
                <w:sz w:val="24"/>
              </w:rPr>
              <w:t>098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3E103E" w:rsidP="003E103E">
            <w:pPr>
              <w:rPr>
                <w:sz w:val="24"/>
                <w:szCs w:val="24"/>
              </w:rPr>
            </w:pPr>
            <w:r w:rsidRPr="001B33D0">
              <w:rPr>
                <w:sz w:val="24"/>
                <w:szCs w:val="24"/>
              </w:rPr>
              <w:t>DOCUMENTO PENDIENTE -----------------------------------------------------------------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Default="003E103E" w:rsidP="003E103E">
            <w:pPr>
              <w:rPr>
                <w:b/>
                <w:sz w:val="24"/>
              </w:rPr>
            </w:pP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BD5C2B" w:rsidP="003E103E">
            <w:pPr>
              <w:rPr>
                <w:sz w:val="24"/>
              </w:rPr>
            </w:pPr>
            <w:r>
              <w:rPr>
                <w:sz w:val="24"/>
              </w:rPr>
              <w:t>099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3E103E" w:rsidP="003E103E">
            <w:pPr>
              <w:rPr>
                <w:sz w:val="24"/>
                <w:szCs w:val="24"/>
              </w:rPr>
            </w:pPr>
            <w:r w:rsidRPr="001B33D0">
              <w:rPr>
                <w:sz w:val="24"/>
                <w:szCs w:val="24"/>
              </w:rPr>
              <w:t>DOCUMENTO PENDIENTE (LOS TECOMATES) 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Default="003E103E" w:rsidP="003E103E">
            <w:pPr>
              <w:rPr>
                <w:b/>
                <w:sz w:val="24"/>
              </w:rPr>
            </w:pP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BD5C2B" w:rsidP="003E103E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3E103E" w:rsidP="003E103E">
            <w:pPr>
              <w:rPr>
                <w:sz w:val="24"/>
                <w:szCs w:val="24"/>
              </w:rPr>
            </w:pPr>
            <w:r w:rsidRPr="001B33D0">
              <w:rPr>
                <w:sz w:val="24"/>
                <w:szCs w:val="24"/>
              </w:rPr>
              <w:t>La Morita (San Sebastián del Oeste) 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252F9B" w:rsidRDefault="003E103E" w:rsidP="003E103E">
            <w:pPr>
              <w:rPr>
                <w:sz w:val="24"/>
              </w:rPr>
            </w:pPr>
            <w:r w:rsidRPr="00252F9B">
              <w:rPr>
                <w:sz w:val="24"/>
              </w:rPr>
              <w:t>190</w:t>
            </w:r>
          </w:p>
        </w:tc>
      </w:tr>
      <w:tr w:rsidR="003E103E" w:rsidTr="00252F9B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Default="003E103E" w:rsidP="003E10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Contrato No. 50 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BD5C2B" w:rsidP="003E103E">
            <w:pPr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3E103E" w:rsidP="003E103E">
            <w:pPr>
              <w:rPr>
                <w:sz w:val="24"/>
                <w:szCs w:val="24"/>
              </w:rPr>
            </w:pPr>
            <w:r w:rsidRPr="001B33D0">
              <w:rPr>
                <w:sz w:val="24"/>
                <w:szCs w:val="24"/>
              </w:rPr>
              <w:t xml:space="preserve">Plaza pública (San Felipe de </w:t>
            </w:r>
            <w:proofErr w:type="spellStart"/>
            <w:r w:rsidRPr="001B33D0">
              <w:rPr>
                <w:sz w:val="24"/>
                <w:szCs w:val="24"/>
              </w:rPr>
              <w:t>Hijar</w:t>
            </w:r>
            <w:proofErr w:type="spellEnd"/>
            <w:r w:rsidRPr="001B33D0">
              <w:rPr>
                <w:sz w:val="24"/>
                <w:szCs w:val="24"/>
              </w:rPr>
              <w:t>) ------------------------------------------------------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252F9B" w:rsidRDefault="003E103E" w:rsidP="003E103E">
            <w:pPr>
              <w:rPr>
                <w:sz w:val="24"/>
              </w:rPr>
            </w:pPr>
            <w:r w:rsidRPr="00252F9B">
              <w:rPr>
                <w:sz w:val="24"/>
              </w:rPr>
              <w:t>192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BD5C2B" w:rsidP="003E103E">
            <w:pPr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3E103E" w:rsidP="003E103E">
            <w:pPr>
              <w:rPr>
                <w:sz w:val="24"/>
                <w:szCs w:val="24"/>
              </w:rPr>
            </w:pPr>
            <w:r w:rsidRPr="001B33D0">
              <w:rPr>
                <w:sz w:val="24"/>
                <w:szCs w:val="24"/>
              </w:rPr>
              <w:t xml:space="preserve">Ampliación cementerio (San Felipe de </w:t>
            </w:r>
            <w:proofErr w:type="spellStart"/>
            <w:r w:rsidRPr="001B33D0">
              <w:rPr>
                <w:sz w:val="24"/>
                <w:szCs w:val="24"/>
              </w:rPr>
              <w:t>Hijar</w:t>
            </w:r>
            <w:proofErr w:type="spellEnd"/>
            <w:r w:rsidRPr="001B33D0">
              <w:rPr>
                <w:sz w:val="24"/>
                <w:szCs w:val="24"/>
              </w:rPr>
              <w:t>) ----------------------------------------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252F9B" w:rsidRDefault="003E103E" w:rsidP="003E103E">
            <w:pPr>
              <w:rPr>
                <w:sz w:val="24"/>
              </w:rPr>
            </w:pPr>
            <w:r w:rsidRPr="00252F9B">
              <w:rPr>
                <w:sz w:val="24"/>
              </w:rPr>
              <w:t>192</w:t>
            </w:r>
          </w:p>
        </w:tc>
      </w:tr>
      <w:tr w:rsidR="003E103E" w:rsidTr="00252F9B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252F9B" w:rsidRDefault="003E103E" w:rsidP="003E103E">
            <w:pPr>
              <w:rPr>
                <w:sz w:val="24"/>
              </w:rPr>
            </w:pP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BD5C2B" w:rsidP="003E103E">
            <w:pPr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3E103E" w:rsidP="003E103E">
            <w:pPr>
              <w:rPr>
                <w:sz w:val="24"/>
                <w:szCs w:val="24"/>
              </w:rPr>
            </w:pPr>
            <w:r w:rsidRPr="001B33D0">
              <w:rPr>
                <w:sz w:val="24"/>
                <w:szCs w:val="24"/>
              </w:rPr>
              <w:t>Barbechos (Cancha y planta de tratamiento SSO) ----------------------------------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252F9B" w:rsidRDefault="003E103E" w:rsidP="003E103E">
            <w:pPr>
              <w:rPr>
                <w:sz w:val="24"/>
              </w:rPr>
            </w:pPr>
            <w:r w:rsidRPr="00252F9B">
              <w:rPr>
                <w:sz w:val="24"/>
              </w:rPr>
              <w:t>194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BD5C2B" w:rsidP="003E103E">
            <w:pPr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3E103E" w:rsidP="003E103E">
            <w:pPr>
              <w:rPr>
                <w:sz w:val="24"/>
                <w:szCs w:val="24"/>
              </w:rPr>
            </w:pPr>
            <w:r w:rsidRPr="001B33D0">
              <w:rPr>
                <w:sz w:val="24"/>
                <w:szCs w:val="24"/>
              </w:rPr>
              <w:t>Pista de aviación (San Sebastián del Oeste) -----------------------------------------</w:t>
            </w:r>
            <w:r>
              <w:rPr>
                <w:sz w:val="24"/>
                <w:szCs w:val="24"/>
              </w:rPr>
              <w:t>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252F9B" w:rsidRDefault="003E103E" w:rsidP="003E103E">
            <w:pPr>
              <w:rPr>
                <w:sz w:val="24"/>
              </w:rPr>
            </w:pPr>
            <w:r w:rsidRPr="00252F9B">
              <w:rPr>
                <w:sz w:val="24"/>
              </w:rPr>
              <w:t>201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Default="00BD5C2B" w:rsidP="003E103E">
            <w:pPr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Default="003E103E" w:rsidP="003E1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Casa de Salud( La Ermita) ------------------------------------------------------------------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Pr="00252F9B" w:rsidRDefault="003E103E" w:rsidP="003E103E">
            <w:pPr>
              <w:rPr>
                <w:sz w:val="24"/>
              </w:rPr>
            </w:pPr>
            <w:r w:rsidRPr="00252F9B">
              <w:rPr>
                <w:sz w:val="24"/>
              </w:rPr>
              <w:t>202</w:t>
            </w:r>
          </w:p>
        </w:tc>
      </w:tr>
      <w:tr w:rsidR="003E103E" w:rsidTr="003D1D8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BD5C2B" w:rsidP="003E103E">
            <w:pPr>
              <w:rPr>
                <w:sz w:val="24"/>
              </w:rPr>
            </w:pPr>
            <w:r>
              <w:rPr>
                <w:sz w:val="24"/>
              </w:rPr>
              <w:t>106</w:t>
            </w:r>
            <w:bookmarkStart w:id="0" w:name="_GoBack"/>
            <w:bookmarkEnd w:id="0"/>
          </w:p>
        </w:tc>
        <w:tc>
          <w:tcPr>
            <w:tcW w:w="7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3E" w:rsidRPr="001B33D0" w:rsidRDefault="003E103E" w:rsidP="003E1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 Isidro (CANCELADO) -------------------------------------------------------------------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03E" w:rsidRDefault="003E103E" w:rsidP="003E103E">
            <w:pPr>
              <w:rPr>
                <w:b/>
                <w:sz w:val="24"/>
              </w:rPr>
            </w:pPr>
          </w:p>
        </w:tc>
      </w:tr>
    </w:tbl>
    <w:p w:rsidR="005106F9" w:rsidRDefault="005106F9"/>
    <w:sectPr w:rsidR="005106F9" w:rsidSect="00AC54BF">
      <w:headerReference w:type="default" r:id="rId9"/>
      <w:footerReference w:type="default" r:id="rId10"/>
      <w:pgSz w:w="12240" w:h="15840"/>
      <w:pgMar w:top="1985" w:right="1701" w:bottom="2552" w:left="170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CF0" w:rsidRDefault="00410CF0" w:rsidP="003C2E7C">
      <w:pPr>
        <w:spacing w:after="0" w:line="240" w:lineRule="auto"/>
      </w:pPr>
      <w:r>
        <w:separator/>
      </w:r>
    </w:p>
  </w:endnote>
  <w:endnote w:type="continuationSeparator" w:id="0">
    <w:p w:rsidR="00410CF0" w:rsidRDefault="00410CF0" w:rsidP="003C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F9B" w:rsidRPr="003C2E7C" w:rsidRDefault="00252F9B" w:rsidP="003C2E7C">
    <w:pPr>
      <w:pStyle w:val="Piedepgina"/>
      <w:jc w:val="center"/>
      <w:rPr>
        <w:rFonts w:ascii="Constantia" w:hAnsi="Constantia" w:cs="Arial"/>
        <w:color w:val="222222"/>
        <w:sz w:val="20"/>
        <w:szCs w:val="20"/>
        <w:shd w:val="clear" w:color="auto" w:fill="FFFFFF"/>
      </w:rPr>
    </w:pPr>
    <w:r>
      <w:rPr>
        <w:noProof/>
        <w:sz w:val="32"/>
        <w:lang w:eastAsia="es-MX"/>
      </w:rPr>
      <w:drawing>
        <wp:anchor distT="0" distB="0" distL="114300" distR="114300" simplePos="0" relativeHeight="251661312" behindDoc="0" locked="0" layoutInCell="1" allowOverlap="1" wp14:anchorId="4CC41EC4" wp14:editId="1ADD2257">
          <wp:simplePos x="0" y="0"/>
          <wp:positionH relativeFrom="margin">
            <wp:posOffset>-1616163</wp:posOffset>
          </wp:positionH>
          <wp:positionV relativeFrom="paragraph">
            <wp:posOffset>-1169517</wp:posOffset>
          </wp:positionV>
          <wp:extent cx="8834590" cy="1660722"/>
          <wp:effectExtent l="0" t="0" r="508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a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9549" cy="16616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CF0" w:rsidRDefault="00410CF0" w:rsidP="003C2E7C">
      <w:pPr>
        <w:spacing w:after="0" w:line="240" w:lineRule="auto"/>
      </w:pPr>
      <w:r>
        <w:separator/>
      </w:r>
    </w:p>
  </w:footnote>
  <w:footnote w:type="continuationSeparator" w:id="0">
    <w:p w:rsidR="00410CF0" w:rsidRDefault="00410CF0" w:rsidP="003C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F9B" w:rsidRDefault="00252F9B" w:rsidP="003C2E7C">
    <w:pPr>
      <w:pStyle w:val="Encabezado"/>
      <w:jc w:val="right"/>
      <w:rPr>
        <w:b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685121" wp14:editId="4AFD4903">
              <wp:simplePos x="0" y="0"/>
              <wp:positionH relativeFrom="margin">
                <wp:align>left</wp:align>
              </wp:positionH>
              <wp:positionV relativeFrom="paragraph">
                <wp:posOffset>-303518</wp:posOffset>
              </wp:positionV>
              <wp:extent cx="819509" cy="1000664"/>
              <wp:effectExtent l="0" t="0" r="0" b="952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509" cy="1000664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ffectLst>
                        <a:softEdge rad="3175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1A770A" id="Rectángulo 6" o:spid="_x0000_s1026" style="position:absolute;margin-left:0;margin-top:-23.9pt;width:64.55pt;height:78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" stroked="f" strokeweight="1pt">
              <v:fill r:id="rId2" o:title="" recolor="t" rotate="t" type="frame"/>
              <w10:wrap anchorx="margin"/>
            </v:rect>
          </w:pict>
        </mc:Fallback>
      </mc:AlternateContent>
    </w:r>
    <w:r w:rsidRPr="006C1A88">
      <w:rPr>
        <w:b/>
      </w:rPr>
      <w:t>H. Ayuntamiento Constitucional de San Sebastián del Oeste</w:t>
    </w:r>
  </w:p>
  <w:p w:rsidR="00252F9B" w:rsidRPr="006C1A88" w:rsidRDefault="00252F9B" w:rsidP="003C2E7C">
    <w:pPr>
      <w:pStyle w:val="Encabezado"/>
      <w:jc w:val="right"/>
      <w:rPr>
        <w:b/>
      </w:rPr>
    </w:pPr>
    <w:r>
      <w:rPr>
        <w:b/>
      </w:rPr>
      <w:t>Bienes inmuebles</w:t>
    </w:r>
  </w:p>
  <w:p w:rsidR="00252F9B" w:rsidRPr="0040116D" w:rsidRDefault="00252F9B" w:rsidP="003C2E7C">
    <w:pPr>
      <w:pStyle w:val="Encabezado"/>
      <w:jc w:val="right"/>
      <w:rPr>
        <w:b/>
        <w:sz w:val="24"/>
      </w:rPr>
    </w:pPr>
    <w:r>
      <w:rPr>
        <w:b/>
        <w:sz w:val="24"/>
      </w:rPr>
      <w:t xml:space="preserve"> </w:t>
    </w:r>
  </w:p>
  <w:p w:rsidR="00252F9B" w:rsidRDefault="00252F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DE"/>
    <w:rsid w:val="00031540"/>
    <w:rsid w:val="000C46AF"/>
    <w:rsid w:val="00161AC4"/>
    <w:rsid w:val="001B33D0"/>
    <w:rsid w:val="002269A1"/>
    <w:rsid w:val="00252F9B"/>
    <w:rsid w:val="002616DC"/>
    <w:rsid w:val="002D4EA5"/>
    <w:rsid w:val="00317315"/>
    <w:rsid w:val="00344D4E"/>
    <w:rsid w:val="00396467"/>
    <w:rsid w:val="003C2E7C"/>
    <w:rsid w:val="003D1D89"/>
    <w:rsid w:val="003E103E"/>
    <w:rsid w:val="00410CF0"/>
    <w:rsid w:val="00411895"/>
    <w:rsid w:val="00496396"/>
    <w:rsid w:val="00506B43"/>
    <w:rsid w:val="005106F9"/>
    <w:rsid w:val="00516243"/>
    <w:rsid w:val="00642B43"/>
    <w:rsid w:val="006B5C86"/>
    <w:rsid w:val="006C64D2"/>
    <w:rsid w:val="00750AD6"/>
    <w:rsid w:val="007610EF"/>
    <w:rsid w:val="0077229F"/>
    <w:rsid w:val="00783332"/>
    <w:rsid w:val="007A01AC"/>
    <w:rsid w:val="007A42E5"/>
    <w:rsid w:val="00807C40"/>
    <w:rsid w:val="00874D1F"/>
    <w:rsid w:val="008B37A5"/>
    <w:rsid w:val="009100E4"/>
    <w:rsid w:val="0096283D"/>
    <w:rsid w:val="00967F3B"/>
    <w:rsid w:val="009C0162"/>
    <w:rsid w:val="00AB001A"/>
    <w:rsid w:val="00AC54BF"/>
    <w:rsid w:val="00B633ED"/>
    <w:rsid w:val="00BC734E"/>
    <w:rsid w:val="00BD5C2B"/>
    <w:rsid w:val="00BD6779"/>
    <w:rsid w:val="00BE770D"/>
    <w:rsid w:val="00BF2AF8"/>
    <w:rsid w:val="00BF4A50"/>
    <w:rsid w:val="00C276F2"/>
    <w:rsid w:val="00C64F75"/>
    <w:rsid w:val="00CE68FC"/>
    <w:rsid w:val="00D71BAF"/>
    <w:rsid w:val="00DD15FE"/>
    <w:rsid w:val="00DF2FDE"/>
    <w:rsid w:val="00E3301E"/>
    <w:rsid w:val="00E53F2F"/>
    <w:rsid w:val="00E61A18"/>
    <w:rsid w:val="00EA512B"/>
    <w:rsid w:val="00EB2D4A"/>
    <w:rsid w:val="00EC3EEF"/>
    <w:rsid w:val="00ED5C19"/>
    <w:rsid w:val="00E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40145"/>
  <w15:chartTrackingRefBased/>
  <w15:docId w15:val="{7E267D3B-FD76-4B5D-89F1-01756640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4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E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E7C"/>
  </w:style>
  <w:style w:type="paragraph" w:styleId="Piedepgina">
    <w:name w:val="footer"/>
    <w:basedOn w:val="Normal"/>
    <w:link w:val="PiedepginaCar"/>
    <w:uiPriority w:val="99"/>
    <w:unhideWhenUsed/>
    <w:rsid w:val="003C2E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E7C"/>
  </w:style>
  <w:style w:type="character" w:styleId="Hipervnculo">
    <w:name w:val="Hyperlink"/>
    <w:basedOn w:val="Fuentedeprrafopredeter"/>
    <w:uiPriority w:val="99"/>
    <w:unhideWhenUsed/>
    <w:rsid w:val="003C2E7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C5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B2D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2D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2D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2D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2D4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2D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D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Jose\Documents\Plantillas%20personalizadas%20de%20Office\Membrete%20Ayunta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 Ayuntamiento</Template>
  <TotalTime>336</TotalTime>
  <Pages>6</Pages>
  <Words>2696</Words>
  <Characters>14830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</dc:creator>
  <cp:keywords/>
  <dc:description/>
  <cp:lastModifiedBy>Juan Jose</cp:lastModifiedBy>
  <cp:revision>28</cp:revision>
  <cp:lastPrinted>2020-07-13T19:47:00Z</cp:lastPrinted>
  <dcterms:created xsi:type="dcterms:W3CDTF">2020-07-09T18:53:00Z</dcterms:created>
  <dcterms:modified xsi:type="dcterms:W3CDTF">2020-07-16T18:06:00Z</dcterms:modified>
</cp:coreProperties>
</file>