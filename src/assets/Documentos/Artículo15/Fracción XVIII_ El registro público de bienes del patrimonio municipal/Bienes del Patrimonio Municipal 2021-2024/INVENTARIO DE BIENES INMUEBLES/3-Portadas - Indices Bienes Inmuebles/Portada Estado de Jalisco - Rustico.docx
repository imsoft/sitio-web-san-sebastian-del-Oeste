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11887728"/>
        <w:docPartObj>
          <w:docPartGallery w:val="Cover Pages"/>
          <w:docPartUnique/>
        </w:docPartObj>
      </w:sdtPr>
      <w:sdtEndPr/>
      <w:sdtContent>
        <w:p w:rsidR="00DF2FDE" w:rsidRDefault="00E406E2" w:rsidP="00EE6A4E">
          <w:pPr>
            <w:ind w:left="-1701" w:right="-1652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DBC571" wp14:editId="6D3251B8">
                    <wp:simplePos x="0" y="0"/>
                    <wp:positionH relativeFrom="page">
                      <wp:posOffset>-16065</wp:posOffset>
                    </wp:positionH>
                    <wp:positionV relativeFrom="paragraph">
                      <wp:posOffset>-480060</wp:posOffset>
                    </wp:positionV>
                    <wp:extent cx="7762240" cy="1503680"/>
                    <wp:effectExtent l="95250" t="76200" r="86360" b="134620"/>
                    <wp:wrapNone/>
                    <wp:docPr id="3" name="Rectá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62240" cy="150368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0B05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00B05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00B05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path path="circle">
                                <a:fillToRect l="100000" t="100000"/>
                              </a:path>
                              <a:tileRect r="-100000" b="-100000"/>
                            </a:gradFill>
                            <a:ln>
                              <a:noFill/>
                            </a:ln>
                            <a:effectLst>
                              <a:glow rad="63500">
                                <a:schemeClr val="accent2">
                                  <a:satMod val="175000"/>
                                  <a:alpha val="40000"/>
                                </a:schemeClr>
                              </a:glow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  <a:softEdge rad="63500"/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3401635" id="Rectángulo 3" o:spid="_x0000_s1026" style="position:absolute;margin-left:-1.25pt;margin-top:-37.8pt;width:611.2pt;height:118.4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" fillcolor="#006d2a" stroked="f" strokeweight="1pt">
                    <v:fill color2="#00bd4f" rotate="t" focusposition="1,1" focussize="" colors="0 #006d2a;.5 #009e41;1 #00bd4f" focus="100%" type="gradientRadial"/>
                    <v:shadow on="t" color="black" opacity="26214f" origin=",-.5" offset="0,3pt"/>
                    <w10:wrap anchorx="page"/>
                  </v:rect>
                </w:pict>
              </mc:Fallback>
            </mc:AlternateContent>
          </w:r>
          <w:r w:rsidR="00ED5C19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4A7735" wp14:editId="3ECBECC4">
                    <wp:simplePos x="0" y="0"/>
                    <wp:positionH relativeFrom="page">
                      <wp:posOffset>2346960</wp:posOffset>
                    </wp:positionH>
                    <wp:positionV relativeFrom="paragraph">
                      <wp:posOffset>-164241</wp:posOffset>
                    </wp:positionV>
                    <wp:extent cx="5384800" cy="943610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84800" cy="943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F2FDE" w:rsidRDefault="00DF2FDE" w:rsidP="002F451E">
                                <w:pPr>
                                  <w:spacing w:after="0"/>
                                  <w:rPr>
                                    <w:b/>
                                    <w:sz w:val="96"/>
                                  </w:rPr>
                                </w:pPr>
                                <w:r>
                                  <w:rPr>
                                    <w:b/>
                                    <w:sz w:val="96"/>
                                  </w:rPr>
                                  <w:t>Bienes Inmuebles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4A773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7" o:spid="_x0000_s1026" type="#_x0000_t202" style="position:absolute;left:0;text-align:left;margin-left:184.8pt;margin-top:-12.95pt;width:424pt;height:74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" filled="f" stroked="f" strokeweight=".5pt">
                    <v:textbox>
                      <w:txbxContent>
                        <w:p w:rsidR="00DF2FDE" w:rsidRDefault="00DF2FDE" w:rsidP="002F451E">
                          <w:pPr>
                            <w:spacing w:after="0"/>
                            <w:rPr>
                              <w:b/>
                              <w:sz w:val="96"/>
                            </w:rPr>
                          </w:pPr>
                          <w:r>
                            <w:rPr>
                              <w:b/>
                              <w:sz w:val="96"/>
                            </w:rPr>
                            <w:t>Bienes Inmuebles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ED5C19">
            <w:rPr>
              <w:noProof/>
              <w:lang w:eastAsia="es-MX"/>
            </w:rPr>
            <w:drawing>
              <wp:anchor distT="0" distB="0" distL="114300" distR="114300" simplePos="0" relativeHeight="251666432" behindDoc="0" locked="0" layoutInCell="1" allowOverlap="1" wp14:anchorId="3047041B" wp14:editId="2F753EAD">
                <wp:simplePos x="0" y="0"/>
                <wp:positionH relativeFrom="column">
                  <wp:posOffset>-703580</wp:posOffset>
                </wp:positionH>
                <wp:positionV relativeFrom="paragraph">
                  <wp:posOffset>-588234</wp:posOffset>
                </wp:positionV>
                <wp:extent cx="1880235" cy="1774825"/>
                <wp:effectExtent l="0" t="0" r="571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escarga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0235" cy="177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F2FDE" w:rsidRPr="00A457A3" w:rsidRDefault="00DF2FDE" w:rsidP="00A457A3"/>
        <w:p w:rsidR="00DF2FDE" w:rsidRPr="00A457A3" w:rsidRDefault="00DF2FDE" w:rsidP="00A457A3"/>
        <w:p w:rsidR="00DF2FDE" w:rsidRPr="00A457A3" w:rsidRDefault="00DF2FDE" w:rsidP="00A457A3"/>
        <w:p w:rsidR="00DF2FDE" w:rsidRPr="00A457A3" w:rsidRDefault="00DF2FDE" w:rsidP="00A457A3"/>
        <w:p w:rsidR="00DF2FDE" w:rsidRPr="00A457A3" w:rsidRDefault="00DF2FDE" w:rsidP="00A457A3"/>
        <w:p w:rsidR="00DF2FDE" w:rsidRPr="00A457A3" w:rsidRDefault="00DF2FDE" w:rsidP="00A457A3"/>
        <w:p w:rsidR="00DF2FDE" w:rsidRDefault="00DF2FDE" w:rsidP="00A457A3"/>
        <w:p w:rsidR="00DF2FDE" w:rsidRDefault="00DF2FDE" w:rsidP="00A457A3"/>
        <w:p w:rsidR="00DF2FDE" w:rsidRDefault="00DF2FDE" w:rsidP="00A457A3"/>
        <w:p w:rsidR="00DF2FDE" w:rsidRDefault="00DF2FDE" w:rsidP="00A457A3"/>
        <w:p w:rsidR="00DF2FDE" w:rsidRPr="0096283D" w:rsidRDefault="0096283D" w:rsidP="00A457A3">
          <w:pPr>
            <w:ind w:right="-93"/>
            <w:jc w:val="center"/>
            <w:rPr>
              <w:b/>
              <w:sz w:val="64"/>
              <w:szCs w:val="64"/>
            </w:rPr>
          </w:pPr>
          <w:r w:rsidRPr="0096283D">
            <w:rPr>
              <w:b/>
              <w:sz w:val="64"/>
              <w:szCs w:val="64"/>
            </w:rPr>
            <w:t>Gobierno del Estado de Jalisco</w:t>
          </w:r>
        </w:p>
        <w:p w:rsidR="00DF2FDE" w:rsidRPr="00160D40" w:rsidRDefault="00160D40" w:rsidP="00A457A3">
          <w:pPr>
            <w:jc w:val="center"/>
            <w:rPr>
              <w:b/>
              <w:sz w:val="32"/>
              <w:szCs w:val="32"/>
            </w:rPr>
          </w:pPr>
          <w:r w:rsidRPr="00160D40">
            <w:rPr>
              <w:b/>
              <w:sz w:val="32"/>
              <w:szCs w:val="32"/>
            </w:rPr>
            <w:t>Bien inmueble</w:t>
          </w:r>
          <w:r w:rsidR="0061231C">
            <w:rPr>
              <w:b/>
              <w:sz w:val="32"/>
              <w:szCs w:val="32"/>
            </w:rPr>
            <w:t xml:space="preserve"> rustico</w:t>
          </w:r>
          <w:r w:rsidR="003E6162">
            <w:rPr>
              <w:b/>
              <w:sz w:val="32"/>
              <w:szCs w:val="32"/>
            </w:rPr>
            <w:t xml:space="preserve"> 020</w:t>
          </w:r>
          <w:bookmarkStart w:id="0" w:name="_GoBack"/>
          <w:bookmarkEnd w:id="0"/>
        </w:p>
        <w:p w:rsidR="00DF2FDE" w:rsidRDefault="00DF2FDE" w:rsidP="00A457A3">
          <w:pPr>
            <w:jc w:val="center"/>
            <w:rPr>
              <w:sz w:val="32"/>
            </w:rPr>
          </w:pPr>
          <w:r w:rsidRPr="00AC7154">
            <w:rPr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77635F5F" wp14:editId="3A4EC004">
                <wp:simplePos x="0" y="0"/>
                <wp:positionH relativeFrom="page">
                  <wp:posOffset>1186404</wp:posOffset>
                </wp:positionH>
                <wp:positionV relativeFrom="paragraph">
                  <wp:posOffset>8710893</wp:posOffset>
                </wp:positionV>
                <wp:extent cx="2191630" cy="854404"/>
                <wp:effectExtent l="0" t="0" r="0" b="3175"/>
                <wp:wrapNone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ansebastiasn.png"/>
                        <pic:cNvPicPr/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5858"/>
                        <a:stretch/>
                      </pic:blipFill>
                      <pic:spPr bwMode="auto">
                        <a:xfrm>
                          <a:off x="0" y="0"/>
                          <a:ext cx="2191630" cy="8544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AC7154">
            <w:rPr>
              <w:noProof/>
              <w:lang w:eastAsia="es-MX"/>
            </w:rPr>
            <w:drawing>
              <wp:anchor distT="0" distB="0" distL="114300" distR="114300" simplePos="0" relativeHeight="251664384" behindDoc="0" locked="0" layoutInCell="1" allowOverlap="1" wp14:anchorId="7A2920B5" wp14:editId="16D8B5FE">
                <wp:simplePos x="0" y="0"/>
                <wp:positionH relativeFrom="page">
                  <wp:posOffset>-430306</wp:posOffset>
                </wp:positionH>
                <wp:positionV relativeFrom="paragraph">
                  <wp:posOffset>8606118</wp:posOffset>
                </wp:positionV>
                <wp:extent cx="2026920" cy="1010285"/>
                <wp:effectExtent l="0" t="0" r="0" b="0"/>
                <wp:wrapNone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ansebastiasn.png"/>
                        <pic:cNvPicPr/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43528"/>
                        <a:stretch/>
                      </pic:blipFill>
                      <pic:spPr bwMode="auto">
                        <a:xfrm>
                          <a:off x="0" y="0"/>
                          <a:ext cx="2026920" cy="10102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A457A3">
            <w:rPr>
              <w:sz w:val="32"/>
            </w:rPr>
            <w:tab/>
          </w:r>
        </w:p>
        <w:p w:rsidR="00DF2FDE" w:rsidRPr="00AC7154" w:rsidRDefault="00DF2FDE" w:rsidP="00AC7154">
          <w:pPr>
            <w:rPr>
              <w:sz w:val="32"/>
            </w:rPr>
          </w:pPr>
        </w:p>
        <w:p w:rsidR="00DF2FDE" w:rsidRDefault="00DF2FDE" w:rsidP="00A457A3"/>
        <w:p w:rsidR="00DF2FDE" w:rsidRDefault="00DF2FDE">
          <w:r>
            <w:rPr>
              <w:noProof/>
              <w:sz w:val="32"/>
              <w:lang w:eastAsia="es-MX"/>
            </w:rPr>
            <w:drawing>
              <wp:anchor distT="0" distB="0" distL="114300" distR="114300" simplePos="0" relativeHeight="251665408" behindDoc="0" locked="0" layoutInCell="1" allowOverlap="1" wp14:anchorId="3517C191" wp14:editId="6B6999AF">
                <wp:simplePos x="0" y="0"/>
                <wp:positionH relativeFrom="margin">
                  <wp:posOffset>-1613535</wp:posOffset>
                </wp:positionH>
                <wp:positionV relativeFrom="paragraph">
                  <wp:posOffset>1390874</wp:posOffset>
                </wp:positionV>
                <wp:extent cx="8835676" cy="2070847"/>
                <wp:effectExtent l="0" t="0" r="3810" b="5715"/>
                <wp:wrapNone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an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5676" cy="207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A49A14" wp14:editId="1BB7E09D">
                    <wp:simplePos x="0" y="0"/>
                    <wp:positionH relativeFrom="page">
                      <wp:posOffset>-430306</wp:posOffset>
                    </wp:positionH>
                    <wp:positionV relativeFrom="paragraph">
                      <wp:posOffset>1156186</wp:posOffset>
                    </wp:positionV>
                    <wp:extent cx="8371840" cy="2560320"/>
                    <wp:effectExtent l="0" t="0" r="0" b="0"/>
                    <wp:wrapNone/>
                    <wp:docPr id="13" name="Elips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371840" cy="25603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3E452647" id="Elipse 13" o:spid="_x0000_s1026" style="position:absolute;margin-left:-33.9pt;margin-top:91.05pt;width:659.2pt;height:201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" fillcolor="white [3212]" stroked="f" strokeweight="1pt">
                    <v:stroke joinstyle="miter"/>
                    <w10:wrap anchorx="page"/>
                  </v:oval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7606"/>
        <w:gridCol w:w="641"/>
      </w:tblGrid>
      <w:tr w:rsidR="00160D40" w:rsidTr="00777F78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60D40" w:rsidRPr="00E3301E" w:rsidRDefault="00160D40" w:rsidP="00777F78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lastRenderedPageBreak/>
              <w:t>Estata</w:t>
            </w:r>
            <w:r w:rsidRPr="00E3301E">
              <w:rPr>
                <w:rFonts w:ascii="Arial" w:hAnsi="Arial" w:cs="Arial"/>
                <w:b/>
                <w:sz w:val="32"/>
              </w:rPr>
              <w:t>l</w:t>
            </w:r>
          </w:p>
          <w:p w:rsidR="00160D40" w:rsidRPr="0063119A" w:rsidRDefault="00160D40" w:rsidP="00777F78">
            <w:pPr>
              <w:jc w:val="center"/>
              <w:rPr>
                <w:b/>
                <w:sz w:val="24"/>
              </w:rPr>
            </w:pPr>
            <w:r>
              <w:rPr>
                <w:rFonts w:ascii="Arial" w:hAnsi="Arial" w:cs="Arial"/>
                <w:b/>
                <w:sz w:val="20"/>
              </w:rPr>
              <w:t>Rustico</w:t>
            </w:r>
          </w:p>
        </w:tc>
      </w:tr>
      <w:tr w:rsidR="00160D40" w:rsidTr="00777F78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60D40" w:rsidRPr="0063119A" w:rsidRDefault="00160D40" w:rsidP="00777F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60D40" w:rsidRPr="0063119A" w:rsidRDefault="00160D40" w:rsidP="00777F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Bien inmueble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60D40" w:rsidRPr="0063119A" w:rsidRDefault="00160D40" w:rsidP="00777F78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Pag</w:t>
            </w:r>
            <w:proofErr w:type="spellEnd"/>
            <w:r>
              <w:rPr>
                <w:b/>
                <w:sz w:val="24"/>
              </w:rPr>
              <w:t>.</w:t>
            </w:r>
          </w:p>
        </w:tc>
      </w:tr>
      <w:tr w:rsidR="00160D40" w:rsidTr="00777F78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D40" w:rsidRPr="001B33D0" w:rsidRDefault="003E6162" w:rsidP="00777F78">
            <w:pPr>
              <w:rPr>
                <w:sz w:val="24"/>
              </w:rPr>
            </w:pPr>
            <w:r>
              <w:rPr>
                <w:sz w:val="24"/>
              </w:rPr>
              <w:t>020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D40" w:rsidRPr="001B33D0" w:rsidRDefault="00160D40" w:rsidP="00777F78">
            <w:pPr>
              <w:rPr>
                <w:sz w:val="24"/>
              </w:rPr>
            </w:pPr>
            <w:r w:rsidRPr="001B33D0">
              <w:rPr>
                <w:sz w:val="24"/>
              </w:rPr>
              <w:t>Fracción del predio rustico identificado como (Potrero de Abajo) ------------</w:t>
            </w:r>
            <w:r w:rsidR="003E6162">
              <w:rPr>
                <w:sz w:val="24"/>
              </w:rPr>
              <w:t>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D40" w:rsidRPr="00807C40" w:rsidRDefault="003E6162" w:rsidP="00777F7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</w:tr>
    </w:tbl>
    <w:p w:rsidR="005106F9" w:rsidRDefault="005106F9"/>
    <w:sectPr w:rsidR="005106F9" w:rsidSect="00B633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985" w:right="1701" w:bottom="2552" w:left="1701" w:header="709" w:footer="39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902" w:rsidRDefault="00764902" w:rsidP="003C2E7C">
      <w:pPr>
        <w:spacing w:after="0" w:line="240" w:lineRule="auto"/>
      </w:pPr>
      <w:r>
        <w:separator/>
      </w:r>
    </w:p>
  </w:endnote>
  <w:endnote w:type="continuationSeparator" w:id="0">
    <w:p w:rsidR="00764902" w:rsidRDefault="00764902" w:rsidP="003C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D40" w:rsidRDefault="00160D4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E7C" w:rsidRPr="003C2E7C" w:rsidRDefault="007A01AC" w:rsidP="003C2E7C">
    <w:pPr>
      <w:pStyle w:val="Piedepgina"/>
      <w:jc w:val="center"/>
      <w:rPr>
        <w:rFonts w:ascii="Constantia" w:hAnsi="Constantia" w:cs="Arial"/>
        <w:color w:val="222222"/>
        <w:sz w:val="20"/>
        <w:szCs w:val="20"/>
        <w:shd w:val="clear" w:color="auto" w:fill="FFFFFF"/>
      </w:rPr>
    </w:pPr>
    <w:r>
      <w:rPr>
        <w:noProof/>
        <w:sz w:val="32"/>
        <w:lang w:eastAsia="es-MX"/>
      </w:rPr>
      <w:drawing>
        <wp:anchor distT="0" distB="0" distL="114300" distR="114300" simplePos="0" relativeHeight="251661312" behindDoc="0" locked="0" layoutInCell="1" allowOverlap="1" wp14:anchorId="4CC41EC4" wp14:editId="1ADD2257">
          <wp:simplePos x="0" y="0"/>
          <wp:positionH relativeFrom="margin">
            <wp:posOffset>-1616163</wp:posOffset>
          </wp:positionH>
          <wp:positionV relativeFrom="paragraph">
            <wp:posOffset>-1169517</wp:posOffset>
          </wp:positionV>
          <wp:extent cx="8834590" cy="1660722"/>
          <wp:effectExtent l="0" t="0" r="508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a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39549" cy="16616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D40" w:rsidRDefault="00160D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902" w:rsidRDefault="00764902" w:rsidP="003C2E7C">
      <w:pPr>
        <w:spacing w:after="0" w:line="240" w:lineRule="auto"/>
      </w:pPr>
      <w:r>
        <w:separator/>
      </w:r>
    </w:p>
  </w:footnote>
  <w:footnote w:type="continuationSeparator" w:id="0">
    <w:p w:rsidR="00764902" w:rsidRDefault="00764902" w:rsidP="003C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D40" w:rsidRDefault="0076490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5231" o:spid="_x0000_s2050" type="#_x0000_t75" style="position:absolute;margin-left:0;margin-top:0;width:259.85pt;height:245.25pt;z-index:-251653120;mso-position-horizontal:center;mso-position-horizontal-relative:margin;mso-position-vertical:center;mso-position-vertical-relative:margin" o:allowincell="f">
          <v:imagedata r:id="rId1" o:title="descarg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E7C" w:rsidRDefault="00764902" w:rsidP="003C2E7C">
    <w:pPr>
      <w:pStyle w:val="Encabezado"/>
      <w:jc w:val="right"/>
      <w:rPr>
        <w:b/>
      </w:rPr>
    </w:pPr>
    <w:r>
      <w:rPr>
        <w:b/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5232" o:spid="_x0000_s2051" type="#_x0000_t75" style="position:absolute;left:0;text-align:left;margin-left:0;margin-top:0;width:259.85pt;height:245.25pt;z-index:-251652096;mso-position-horizontal:center;mso-position-horizontal-relative:margin;mso-position-vertical:center;mso-position-vertical-relative:margin" o:allowincell="f">
          <v:imagedata r:id="rId1" o:title="descarga"/>
          <w10:wrap anchorx="margin" anchory="margin"/>
        </v:shape>
      </w:pict>
    </w:r>
    <w:r w:rsidR="003C2E7C" w:rsidRPr="006C1A88">
      <w:rPr>
        <w:b/>
        <w:noProof/>
        <w:lang w:eastAsia="es-MX"/>
      </w:rPr>
      <w:drawing>
        <wp:anchor distT="0" distB="0" distL="114300" distR="114300" simplePos="0" relativeHeight="251659264" behindDoc="0" locked="0" layoutInCell="1" allowOverlap="1" wp14:anchorId="1B8048DE" wp14:editId="23783209">
          <wp:simplePos x="0" y="0"/>
          <wp:positionH relativeFrom="margin">
            <wp:posOffset>0</wp:posOffset>
          </wp:positionH>
          <wp:positionV relativeFrom="paragraph">
            <wp:posOffset>-378044</wp:posOffset>
          </wp:positionV>
          <wp:extent cx="1249045" cy="1179195"/>
          <wp:effectExtent l="0" t="0" r="8255" b="1905"/>
          <wp:wrapThrough wrapText="bothSides">
            <wp:wrapPolygon edited="0">
              <wp:start x="0" y="0"/>
              <wp:lineTo x="0" y="21286"/>
              <wp:lineTo x="21413" y="21286"/>
              <wp:lineTo x="21413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11791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2E7C" w:rsidRPr="006C1A88">
      <w:rPr>
        <w:b/>
      </w:rPr>
      <w:t>H. Ayuntamiento Constitucional de San Sebastián del Oeste</w:t>
    </w:r>
  </w:p>
  <w:p w:rsidR="003C2E7C" w:rsidRPr="006C1A88" w:rsidRDefault="00ED5C19" w:rsidP="003C2E7C">
    <w:pPr>
      <w:pStyle w:val="Encabezado"/>
      <w:jc w:val="right"/>
      <w:rPr>
        <w:b/>
      </w:rPr>
    </w:pPr>
    <w:r>
      <w:rPr>
        <w:b/>
      </w:rPr>
      <w:t>Bienes inmuebles del Gobierno del Estado de Jalisco</w:t>
    </w:r>
  </w:p>
  <w:p w:rsidR="003C2E7C" w:rsidRPr="0040116D" w:rsidRDefault="003C2E7C" w:rsidP="003C2E7C">
    <w:pPr>
      <w:pStyle w:val="Encabezado"/>
      <w:jc w:val="right"/>
      <w:rPr>
        <w:b/>
        <w:sz w:val="24"/>
      </w:rPr>
    </w:pPr>
    <w:r>
      <w:rPr>
        <w:b/>
        <w:sz w:val="24"/>
      </w:rPr>
      <w:t xml:space="preserve"> </w:t>
    </w:r>
  </w:p>
  <w:p w:rsidR="003C2E7C" w:rsidRDefault="003C2E7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D40" w:rsidRDefault="0076490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5230" o:spid="_x0000_s2049" type="#_x0000_t75" style="position:absolute;margin-left:0;margin-top:0;width:259.85pt;height:245.25pt;z-index:-251654144;mso-position-horizontal:center;mso-position-horizontal-relative:margin;mso-position-vertical:center;mso-position-vertical-relative:margin" o:allowincell="f">
          <v:imagedata r:id="rId1" o:title="descarg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DE"/>
    <w:rsid w:val="00160D40"/>
    <w:rsid w:val="00344D4E"/>
    <w:rsid w:val="003C2E7C"/>
    <w:rsid w:val="003E6162"/>
    <w:rsid w:val="00496396"/>
    <w:rsid w:val="00506B43"/>
    <w:rsid w:val="005106F9"/>
    <w:rsid w:val="0061231C"/>
    <w:rsid w:val="00764902"/>
    <w:rsid w:val="007A01AC"/>
    <w:rsid w:val="008B37A5"/>
    <w:rsid w:val="0096283D"/>
    <w:rsid w:val="00B62F5D"/>
    <w:rsid w:val="00B633ED"/>
    <w:rsid w:val="00D93F2C"/>
    <w:rsid w:val="00DF2FDE"/>
    <w:rsid w:val="00E406E2"/>
    <w:rsid w:val="00E41BB6"/>
    <w:rsid w:val="00E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DB293C1"/>
  <w15:chartTrackingRefBased/>
  <w15:docId w15:val="{7E267D3B-FD76-4B5D-89F1-01756640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2E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E7C"/>
  </w:style>
  <w:style w:type="paragraph" w:styleId="Piedepgina">
    <w:name w:val="footer"/>
    <w:basedOn w:val="Normal"/>
    <w:link w:val="PiedepginaCar"/>
    <w:uiPriority w:val="99"/>
    <w:unhideWhenUsed/>
    <w:rsid w:val="003C2E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E7C"/>
  </w:style>
  <w:style w:type="character" w:styleId="Hipervnculo">
    <w:name w:val="Hyperlink"/>
    <w:basedOn w:val="Fuentedeprrafopredeter"/>
    <w:uiPriority w:val="99"/>
    <w:unhideWhenUsed/>
    <w:rsid w:val="003C2E7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60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Jose\Documents\Plantillas%20personalizadas%20de%20Office\Membrete%20Ayuntami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Membrete Ayuntamiento</Template>
  <TotalTime>19</TotalTime>
  <Pages>2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</dc:creator>
  <cp:keywords/>
  <dc:description/>
  <cp:lastModifiedBy>Juan Jose</cp:lastModifiedBy>
  <cp:revision>11</cp:revision>
  <cp:lastPrinted>2020-07-14T17:36:00Z</cp:lastPrinted>
  <dcterms:created xsi:type="dcterms:W3CDTF">2020-07-09T18:53:00Z</dcterms:created>
  <dcterms:modified xsi:type="dcterms:W3CDTF">2020-07-14T17:37:00Z</dcterms:modified>
</cp:coreProperties>
</file>