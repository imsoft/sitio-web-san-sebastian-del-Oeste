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11887728"/>
        <w:docPartObj>
          <w:docPartGallery w:val="Cover Pages"/>
          <w:docPartUnique/>
        </w:docPartObj>
      </w:sdtPr>
      <w:sdtEndPr/>
      <w:sdtContent>
        <w:p w:rsidR="00DF2FDE" w:rsidRDefault="0012395C" w:rsidP="00EE6A4E">
          <w:pPr>
            <w:ind w:left="-1701" w:right="-1652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68B51D" wp14:editId="5BF8EC54">
                    <wp:simplePos x="0" y="0"/>
                    <wp:positionH relativeFrom="page">
                      <wp:posOffset>-4890</wp:posOffset>
                    </wp:positionH>
                    <wp:positionV relativeFrom="paragraph">
                      <wp:posOffset>-480060</wp:posOffset>
                    </wp:positionV>
                    <wp:extent cx="7762240" cy="1503680"/>
                    <wp:effectExtent l="95250" t="76200" r="86360" b="13462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2240" cy="15036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00B05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00B05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00B05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  <a:ln>
                              <a:noFill/>
                            </a:ln>
                            <a:effectLst>
                              <a:glow rad="635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  <a:softEdge rad="635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4124F8" id="Rectángulo 3" o:spid="_x0000_s1026" style="position:absolute;margin-left:-.4pt;margin-top:-37.8pt;width:611.2pt;height:118.4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" fillcolor="#006d2a" stroked="f" strokeweight="1pt">
                    <v:fill color2="#00bd4f" rotate="t" focusposition="1,1" focussize="" colors="0 #006d2a;.5 #009e41;1 #00bd4f" focus="100%" type="gradientRadial"/>
                    <v:shadow on="t" color="black" opacity="26214f" origin=",-.5" offset="0,3pt"/>
                    <w10:wrap anchorx="page"/>
                  </v:rect>
                </w:pict>
              </mc:Fallback>
            </mc:AlternateContent>
          </w:r>
          <w:r w:rsidR="009E45D3">
            <w:rPr>
              <w:noProof/>
              <w:lang w:eastAsia="es-MX"/>
            </w:rPr>
            <w:drawing>
              <wp:anchor distT="0" distB="0" distL="114300" distR="114300" simplePos="0" relativeHeight="251666432" behindDoc="0" locked="0" layoutInCell="1" allowOverlap="1" wp14:anchorId="5D9736D1" wp14:editId="0D1ED60E">
                <wp:simplePos x="0" y="0"/>
                <wp:positionH relativeFrom="column">
                  <wp:posOffset>-633095</wp:posOffset>
                </wp:positionH>
                <wp:positionV relativeFrom="paragraph">
                  <wp:posOffset>-568960</wp:posOffset>
                </wp:positionV>
                <wp:extent cx="1788127" cy="1767840"/>
                <wp:effectExtent l="0" t="0" r="3175" b="381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scudo_nacional_de_mexico_a_una_tinta.pn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087" r="21067"/>
                        <a:stretch/>
                      </pic:blipFill>
                      <pic:spPr bwMode="auto">
                        <a:xfrm>
                          <a:off x="0" y="0"/>
                          <a:ext cx="1788127" cy="1767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D5C19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06A0AA" wp14:editId="604E81D5">
                    <wp:simplePos x="0" y="0"/>
                    <wp:positionH relativeFrom="page">
                      <wp:posOffset>2346960</wp:posOffset>
                    </wp:positionH>
                    <wp:positionV relativeFrom="paragraph">
                      <wp:posOffset>-164241</wp:posOffset>
                    </wp:positionV>
                    <wp:extent cx="5384800" cy="943610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4800" cy="9436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F2FDE" w:rsidRDefault="00DF2FDE" w:rsidP="002F451E">
                                <w:pPr>
                                  <w:spacing w:after="0"/>
                                  <w:rPr>
                                    <w:b/>
                                    <w:sz w:val="96"/>
                                  </w:rPr>
                                </w:pPr>
                                <w:r>
                                  <w:rPr>
                                    <w:b/>
                                    <w:sz w:val="96"/>
                                  </w:rPr>
                                  <w:t>Bienes Inmuebles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06A0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6" type="#_x0000_t202" style="position:absolute;left:0;text-align:left;margin-left:184.8pt;margin-top:-12.95pt;width:424pt;height:74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" filled="f" stroked="f" strokeweight=".5pt">
                    <v:textbox>
                      <w:txbxContent>
                        <w:p w:rsidR="00DF2FDE" w:rsidRDefault="00DF2FDE" w:rsidP="002F451E">
                          <w:pPr>
                            <w:spacing w:after="0"/>
                            <w:rPr>
                              <w:b/>
                              <w:sz w:val="96"/>
                            </w:rPr>
                          </w:pPr>
                          <w:r>
                            <w:rPr>
                              <w:b/>
                              <w:sz w:val="96"/>
                            </w:rPr>
                            <w:t>Bienes Inmuebles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p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Pr="00A457A3" w:rsidRDefault="00DF2FDE" w:rsidP="00A457A3"/>
        <w:p w:rsidR="00DF2FDE" w:rsidRDefault="00DF2FDE" w:rsidP="00A457A3"/>
        <w:p w:rsidR="00DF2FDE" w:rsidRDefault="00DF2FDE" w:rsidP="00A457A3"/>
        <w:p w:rsidR="00DF2FDE" w:rsidRDefault="00DF2FDE" w:rsidP="00A457A3"/>
        <w:p w:rsidR="00DF2FDE" w:rsidRDefault="00DF2FDE" w:rsidP="00A457A3"/>
        <w:p w:rsidR="00DF2FDE" w:rsidRDefault="009E45D3" w:rsidP="00A457A3">
          <w:pPr>
            <w:ind w:right="-93"/>
            <w:jc w:val="center"/>
            <w:rPr>
              <w:b/>
              <w:sz w:val="72"/>
              <w:szCs w:val="64"/>
            </w:rPr>
          </w:pPr>
          <w:r w:rsidRPr="009E45D3">
            <w:rPr>
              <w:b/>
              <w:sz w:val="72"/>
              <w:szCs w:val="64"/>
            </w:rPr>
            <w:t xml:space="preserve">Entes Públicos Federales </w:t>
          </w:r>
        </w:p>
        <w:p w:rsidR="0012395C" w:rsidRPr="0012395C" w:rsidRDefault="009977D1" w:rsidP="00A457A3">
          <w:pPr>
            <w:ind w:right="-93"/>
            <w:jc w:val="center"/>
            <w:rPr>
              <w:b/>
              <w:sz w:val="32"/>
              <w:szCs w:val="64"/>
            </w:rPr>
          </w:pPr>
          <w:r>
            <w:rPr>
              <w:b/>
              <w:sz w:val="32"/>
              <w:szCs w:val="64"/>
            </w:rPr>
            <w:t>Bienes inmuebles del 001 al 007</w:t>
          </w:r>
          <w:bookmarkStart w:id="0" w:name="_GoBack"/>
          <w:bookmarkEnd w:id="0"/>
        </w:p>
        <w:p w:rsidR="00DF2FDE" w:rsidRDefault="00DF2FDE" w:rsidP="00A457A3">
          <w:pPr>
            <w:jc w:val="center"/>
            <w:rPr>
              <w:sz w:val="48"/>
            </w:rPr>
          </w:pPr>
        </w:p>
        <w:p w:rsidR="00DF2FDE" w:rsidRDefault="00DF2FDE" w:rsidP="00A457A3">
          <w:pPr>
            <w:jc w:val="center"/>
            <w:rPr>
              <w:sz w:val="32"/>
            </w:rPr>
          </w:pP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3360" behindDoc="0" locked="0" layoutInCell="1" allowOverlap="1" wp14:anchorId="77635F5F" wp14:editId="3A4EC004">
                <wp:simplePos x="0" y="0"/>
                <wp:positionH relativeFrom="page">
                  <wp:posOffset>1186404</wp:posOffset>
                </wp:positionH>
                <wp:positionV relativeFrom="paragraph">
                  <wp:posOffset>8710893</wp:posOffset>
                </wp:positionV>
                <wp:extent cx="2191630" cy="854404"/>
                <wp:effectExtent l="0" t="0" r="0" b="3175"/>
                <wp:wrapNone/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5858"/>
                        <a:stretch/>
                      </pic:blipFill>
                      <pic:spPr bwMode="auto">
                        <a:xfrm>
                          <a:off x="0" y="0"/>
                          <a:ext cx="2191630" cy="8544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C7154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7A2920B5" wp14:editId="16D8B5FE">
                <wp:simplePos x="0" y="0"/>
                <wp:positionH relativeFrom="page">
                  <wp:posOffset>-430306</wp:posOffset>
                </wp:positionH>
                <wp:positionV relativeFrom="paragraph">
                  <wp:posOffset>8606118</wp:posOffset>
                </wp:positionV>
                <wp:extent cx="2026920" cy="1010285"/>
                <wp:effectExtent l="0" t="0" r="0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ansebastiasn.png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3528"/>
                        <a:stretch/>
                      </pic:blipFill>
                      <pic:spPr bwMode="auto">
                        <a:xfrm>
                          <a:off x="0" y="0"/>
                          <a:ext cx="2026920" cy="10102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A457A3">
            <w:rPr>
              <w:sz w:val="32"/>
            </w:rPr>
            <w:tab/>
          </w:r>
        </w:p>
        <w:p w:rsidR="00DF2FDE" w:rsidRPr="00AC7154" w:rsidRDefault="00DF2FDE" w:rsidP="00AC7154">
          <w:pPr>
            <w:rPr>
              <w:sz w:val="32"/>
            </w:rPr>
          </w:pPr>
        </w:p>
        <w:p w:rsidR="00DF2FDE" w:rsidRDefault="00DF2FDE" w:rsidP="00A457A3"/>
        <w:p w:rsidR="00DF2FDE" w:rsidRDefault="00DF2FDE">
          <w:r>
            <w:rPr>
              <w:noProof/>
              <w:sz w:val="32"/>
              <w:lang w:eastAsia="es-MX"/>
            </w:rPr>
            <w:drawing>
              <wp:anchor distT="0" distB="0" distL="114300" distR="114300" simplePos="0" relativeHeight="251665408" behindDoc="0" locked="0" layoutInCell="1" allowOverlap="1" wp14:anchorId="3517C191" wp14:editId="6B6999AF">
                <wp:simplePos x="0" y="0"/>
                <wp:positionH relativeFrom="margin">
                  <wp:posOffset>-1613535</wp:posOffset>
                </wp:positionH>
                <wp:positionV relativeFrom="paragraph">
                  <wp:posOffset>1189545</wp:posOffset>
                </wp:positionV>
                <wp:extent cx="8835676" cy="2070847"/>
                <wp:effectExtent l="0" t="0" r="3810" b="5715"/>
                <wp:wrapNone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an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5676" cy="207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A49A14" wp14:editId="1BB7E09D">
                    <wp:simplePos x="0" y="0"/>
                    <wp:positionH relativeFrom="page">
                      <wp:posOffset>-430306</wp:posOffset>
                    </wp:positionH>
                    <wp:positionV relativeFrom="paragraph">
                      <wp:posOffset>1156186</wp:posOffset>
                    </wp:positionV>
                    <wp:extent cx="8371840" cy="2560320"/>
                    <wp:effectExtent l="0" t="0" r="0" b="0"/>
                    <wp:wrapNone/>
                    <wp:docPr id="13" name="Elips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71840" cy="25603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E452647" id="Elipse 13" o:spid="_x0000_s1026" style="position:absolute;margin-left:-33.9pt;margin-top:91.05pt;width:659.2pt;height:201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" fillcolor="white [3212]" stroked="f" strokeweight="1pt">
                    <v:stroke joinstyle="miter"/>
                    <w10:wrap anchorx="page"/>
                  </v:oval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7606"/>
        <w:gridCol w:w="641"/>
      </w:tblGrid>
      <w:tr w:rsidR="009977D1" w:rsidTr="00073F3E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9977D1" w:rsidRPr="00E3301E" w:rsidRDefault="009977D1" w:rsidP="00073F3E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E3301E">
              <w:rPr>
                <w:rFonts w:ascii="Arial" w:hAnsi="Arial" w:cs="Arial"/>
                <w:b/>
                <w:sz w:val="32"/>
              </w:rPr>
              <w:lastRenderedPageBreak/>
              <w:t>Federal</w:t>
            </w:r>
          </w:p>
          <w:p w:rsidR="009977D1" w:rsidRPr="00FF420F" w:rsidRDefault="009977D1" w:rsidP="00073F3E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3301E">
              <w:rPr>
                <w:rFonts w:ascii="Arial" w:hAnsi="Arial" w:cs="Arial"/>
                <w:b/>
                <w:sz w:val="20"/>
              </w:rPr>
              <w:t>Urbano</w:t>
            </w:r>
          </w:p>
        </w:tc>
      </w:tr>
      <w:tr w:rsidR="009977D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9977D1" w:rsidRPr="0063119A" w:rsidRDefault="009977D1" w:rsidP="00073F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9977D1" w:rsidRPr="0063119A" w:rsidRDefault="009977D1" w:rsidP="00073F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Bien inmueble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9977D1" w:rsidRPr="0063119A" w:rsidRDefault="009977D1" w:rsidP="00073F3E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Pag</w:t>
            </w:r>
            <w:proofErr w:type="spellEnd"/>
            <w:r>
              <w:rPr>
                <w:b/>
                <w:sz w:val="24"/>
              </w:rPr>
              <w:t>.</w:t>
            </w:r>
          </w:p>
        </w:tc>
      </w:tr>
      <w:tr w:rsidR="009977D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001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Parroquia Los Reyes ----------------------------------------------------------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807C40" w:rsidRDefault="009977D1" w:rsidP="00073F3E">
            <w:pPr>
              <w:jc w:val="center"/>
              <w:rPr>
                <w:sz w:val="24"/>
              </w:rPr>
            </w:pPr>
            <w:r w:rsidRPr="00807C40">
              <w:rPr>
                <w:sz w:val="24"/>
              </w:rPr>
              <w:t>01</w:t>
            </w:r>
          </w:p>
        </w:tc>
      </w:tr>
      <w:tr w:rsidR="009977D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002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Sacristía San Sebastián del Oeste ------------------------------------------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807C40" w:rsidRDefault="009977D1" w:rsidP="00073F3E">
            <w:pPr>
              <w:jc w:val="center"/>
              <w:rPr>
                <w:sz w:val="24"/>
              </w:rPr>
            </w:pPr>
            <w:r w:rsidRPr="00807C40">
              <w:rPr>
                <w:sz w:val="24"/>
              </w:rPr>
              <w:t>02</w:t>
            </w:r>
          </w:p>
        </w:tc>
      </w:tr>
      <w:tr w:rsidR="009977D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003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Parroquia de </w:t>
            </w:r>
            <w:proofErr w:type="spellStart"/>
            <w:r w:rsidRPr="001B33D0">
              <w:rPr>
                <w:sz w:val="24"/>
              </w:rPr>
              <w:t>Hostotipac</w:t>
            </w:r>
            <w:proofErr w:type="spellEnd"/>
            <w:r w:rsidRPr="001B33D0">
              <w:rPr>
                <w:sz w:val="24"/>
              </w:rPr>
              <w:t xml:space="preserve"> ------------------------------------------------------------------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807C40" w:rsidRDefault="009977D1" w:rsidP="00073F3E">
            <w:pPr>
              <w:jc w:val="center"/>
              <w:rPr>
                <w:sz w:val="24"/>
              </w:rPr>
            </w:pPr>
            <w:r w:rsidRPr="00807C40">
              <w:rPr>
                <w:sz w:val="24"/>
              </w:rPr>
              <w:t>03</w:t>
            </w:r>
          </w:p>
        </w:tc>
      </w:tr>
      <w:tr w:rsidR="009977D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004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 xml:space="preserve">Parroquia de San Felipe de </w:t>
            </w:r>
            <w:proofErr w:type="spellStart"/>
            <w:r w:rsidRPr="001B33D0">
              <w:rPr>
                <w:sz w:val="24"/>
              </w:rPr>
              <w:t>Hijar</w:t>
            </w:r>
            <w:proofErr w:type="spellEnd"/>
            <w:r w:rsidRPr="001B33D0">
              <w:rPr>
                <w:sz w:val="24"/>
              </w:rPr>
              <w:t xml:space="preserve"> --------------------------------------------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807C40" w:rsidRDefault="009977D1" w:rsidP="00073F3E">
            <w:pPr>
              <w:jc w:val="center"/>
              <w:rPr>
                <w:sz w:val="24"/>
              </w:rPr>
            </w:pPr>
            <w:r w:rsidRPr="00807C40">
              <w:rPr>
                <w:sz w:val="24"/>
              </w:rPr>
              <w:t>04</w:t>
            </w:r>
          </w:p>
        </w:tc>
      </w:tr>
      <w:tr w:rsidR="009977D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005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Iglesia en los Reyes --------------------------------------------------------------</w:t>
            </w:r>
            <w:r>
              <w:rPr>
                <w:sz w:val="24"/>
              </w:rPr>
              <w:t>-</w:t>
            </w:r>
            <w:r w:rsidRPr="001B33D0">
              <w:rPr>
                <w:sz w:val="24"/>
              </w:rPr>
              <w:t>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807C40" w:rsidRDefault="009977D1" w:rsidP="00073F3E">
            <w:pPr>
              <w:jc w:val="center"/>
              <w:rPr>
                <w:sz w:val="24"/>
              </w:rPr>
            </w:pPr>
            <w:r w:rsidRPr="00807C40">
              <w:rPr>
                <w:sz w:val="24"/>
              </w:rPr>
              <w:t>05</w:t>
            </w:r>
          </w:p>
        </w:tc>
      </w:tr>
      <w:tr w:rsidR="009977D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>
              <w:rPr>
                <w:sz w:val="24"/>
              </w:rPr>
              <w:t>006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>
              <w:rPr>
                <w:sz w:val="24"/>
              </w:rPr>
              <w:t>Curato San Sebastián del Oeste 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252F9B" w:rsidRDefault="009977D1" w:rsidP="00073F3E">
            <w:pPr>
              <w:jc w:val="center"/>
              <w:rPr>
                <w:sz w:val="24"/>
              </w:rPr>
            </w:pPr>
            <w:r w:rsidRPr="00252F9B">
              <w:rPr>
                <w:sz w:val="24"/>
              </w:rPr>
              <w:t>06</w:t>
            </w:r>
          </w:p>
        </w:tc>
      </w:tr>
      <w:tr w:rsidR="009977D1" w:rsidTr="00073F3E"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>
              <w:rPr>
                <w:sz w:val="24"/>
              </w:rPr>
              <w:t>007</w:t>
            </w:r>
          </w:p>
        </w:tc>
        <w:tc>
          <w:tcPr>
            <w:tcW w:w="7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Pr="001B33D0" w:rsidRDefault="009977D1" w:rsidP="00073F3E">
            <w:pPr>
              <w:rPr>
                <w:sz w:val="24"/>
              </w:rPr>
            </w:pPr>
            <w:r w:rsidRPr="001B33D0">
              <w:rPr>
                <w:sz w:val="24"/>
              </w:rPr>
              <w:t>DOCUMENTO PENDIENTE -----------------------------------------------------------------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7D1" w:rsidRDefault="009977D1" w:rsidP="00073F3E">
            <w:pPr>
              <w:jc w:val="center"/>
              <w:rPr>
                <w:b/>
                <w:sz w:val="24"/>
              </w:rPr>
            </w:pPr>
          </w:p>
        </w:tc>
      </w:tr>
    </w:tbl>
    <w:p w:rsidR="005106F9" w:rsidRDefault="005106F9"/>
    <w:sectPr w:rsidR="005106F9" w:rsidSect="00B633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2552" w:left="1701" w:header="709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4FD" w:rsidRDefault="00A714FD" w:rsidP="003C2E7C">
      <w:pPr>
        <w:spacing w:after="0" w:line="240" w:lineRule="auto"/>
      </w:pPr>
      <w:r>
        <w:separator/>
      </w:r>
    </w:p>
  </w:endnote>
  <w:endnote w:type="continuationSeparator" w:id="0">
    <w:p w:rsidR="00A714FD" w:rsidRDefault="00A714FD" w:rsidP="003C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E25" w:rsidRDefault="005F1E2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Pr="003C2E7C" w:rsidRDefault="007A01AC" w:rsidP="003C2E7C">
    <w:pPr>
      <w:pStyle w:val="Piedepgina"/>
      <w:jc w:val="center"/>
      <w:rPr>
        <w:rFonts w:ascii="Constantia" w:hAnsi="Constantia" w:cs="Arial"/>
        <w:color w:val="222222"/>
        <w:sz w:val="20"/>
        <w:szCs w:val="20"/>
        <w:shd w:val="clear" w:color="auto" w:fill="FFFFFF"/>
      </w:rPr>
    </w:pPr>
    <w:r>
      <w:rPr>
        <w:noProof/>
        <w:sz w:val="32"/>
        <w:lang w:eastAsia="es-MX"/>
      </w:rPr>
      <w:drawing>
        <wp:anchor distT="0" distB="0" distL="114300" distR="114300" simplePos="0" relativeHeight="251661312" behindDoc="0" locked="0" layoutInCell="1" allowOverlap="1" wp14:anchorId="4CC41EC4" wp14:editId="1ADD2257">
          <wp:simplePos x="0" y="0"/>
          <wp:positionH relativeFrom="margin">
            <wp:posOffset>-1616163</wp:posOffset>
          </wp:positionH>
          <wp:positionV relativeFrom="paragraph">
            <wp:posOffset>-1169517</wp:posOffset>
          </wp:positionV>
          <wp:extent cx="8834590" cy="1660722"/>
          <wp:effectExtent l="0" t="0" r="508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sa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39549" cy="16616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E25" w:rsidRDefault="005F1E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4FD" w:rsidRDefault="00A714FD" w:rsidP="003C2E7C">
      <w:pPr>
        <w:spacing w:after="0" w:line="240" w:lineRule="auto"/>
      </w:pPr>
      <w:r>
        <w:separator/>
      </w:r>
    </w:p>
  </w:footnote>
  <w:footnote w:type="continuationSeparator" w:id="0">
    <w:p w:rsidR="00A714FD" w:rsidRDefault="00A714FD" w:rsidP="003C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E25" w:rsidRDefault="00A714F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54823" o:spid="_x0000_s2050" type="#_x0000_t75" style="position:absolute;margin-left:0;margin-top:0;width:441.3pt;height:248pt;z-index:-251651072;mso-position-horizontal:center;mso-position-horizontal-relative:margin;mso-position-vertical:center;mso-position-vertical-relative:margin" o:allowincell="f">
          <v:imagedata r:id="rId1" o:title="escudo_nacional_de_mexico_a_una_tin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E7C" w:rsidRDefault="00A714FD" w:rsidP="003C2E7C">
    <w:pPr>
      <w:pStyle w:val="Encabezado"/>
      <w:jc w:val="right"/>
      <w:rPr>
        <w:b/>
      </w:rPr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54824" o:spid="_x0000_s2051" type="#_x0000_t75" style="position:absolute;left:0;text-align:left;margin-left:0;margin-top:0;width:441.3pt;height:248pt;z-index:-251650048;mso-position-horizontal:center;mso-position-horizontal-relative:margin;mso-position-vertical:center;mso-position-vertical-relative:margin" o:allowincell="f">
          <v:imagedata r:id="rId1" o:title="escudo_nacional_de_mexico_a_una_tinta" gain="19661f" blacklevel="22938f"/>
          <w10:wrap anchorx="margin" anchory="margin"/>
        </v:shape>
      </w:pict>
    </w:r>
    <w:r w:rsidR="009E45D3"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69B9EFBA" wp14:editId="1D2E9807">
          <wp:simplePos x="0" y="0"/>
          <wp:positionH relativeFrom="margin">
            <wp:align>left</wp:align>
          </wp:positionH>
          <wp:positionV relativeFrom="paragraph">
            <wp:posOffset>-226695</wp:posOffset>
          </wp:positionV>
          <wp:extent cx="934720" cy="924115"/>
          <wp:effectExtent l="0" t="0" r="0" b="952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cudo_nacional_de_mexico_a_una_tinta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087" r="21067"/>
                  <a:stretch/>
                </pic:blipFill>
                <pic:spPr bwMode="auto">
                  <a:xfrm>
                    <a:off x="0" y="0"/>
                    <a:ext cx="934720" cy="9241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2E7C" w:rsidRPr="006C1A88">
      <w:rPr>
        <w:b/>
      </w:rPr>
      <w:t>H. Ayuntamiento Constitucional de San Sebastián del Oeste</w:t>
    </w:r>
  </w:p>
  <w:p w:rsidR="003C2E7C" w:rsidRPr="006C1A88" w:rsidRDefault="00ED5C19" w:rsidP="003C2E7C">
    <w:pPr>
      <w:pStyle w:val="Encabezado"/>
      <w:jc w:val="right"/>
      <w:rPr>
        <w:b/>
      </w:rPr>
    </w:pPr>
    <w:r>
      <w:rPr>
        <w:b/>
      </w:rPr>
      <w:t>Bienes inmue</w:t>
    </w:r>
    <w:r w:rsidR="009E45D3">
      <w:rPr>
        <w:b/>
      </w:rPr>
      <w:t>bles de Entes Públicos Federales</w:t>
    </w:r>
  </w:p>
  <w:p w:rsidR="003C2E7C" w:rsidRPr="0040116D" w:rsidRDefault="003C2E7C" w:rsidP="003C2E7C">
    <w:pPr>
      <w:pStyle w:val="Encabezado"/>
      <w:jc w:val="right"/>
      <w:rPr>
        <w:b/>
        <w:sz w:val="24"/>
      </w:rPr>
    </w:pPr>
    <w:r>
      <w:rPr>
        <w:b/>
        <w:sz w:val="24"/>
      </w:rPr>
      <w:t xml:space="preserve"> </w:t>
    </w:r>
  </w:p>
  <w:p w:rsidR="003C2E7C" w:rsidRDefault="003C2E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E25" w:rsidRDefault="00A714FD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54822" o:spid="_x0000_s2049" type="#_x0000_t75" style="position:absolute;margin-left:0;margin-top:0;width:441.3pt;height:248pt;z-index:-251652096;mso-position-horizontal:center;mso-position-horizontal-relative:margin;mso-position-vertical:center;mso-position-vertical-relative:margin" o:allowincell="f">
          <v:imagedata r:id="rId1" o:title="escudo_nacional_de_mexico_a_una_tint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DE"/>
    <w:rsid w:val="0012395C"/>
    <w:rsid w:val="00127777"/>
    <w:rsid w:val="00344D4E"/>
    <w:rsid w:val="003C2E7C"/>
    <w:rsid w:val="00496396"/>
    <w:rsid w:val="00506B43"/>
    <w:rsid w:val="005106F9"/>
    <w:rsid w:val="005F1E25"/>
    <w:rsid w:val="007A01AC"/>
    <w:rsid w:val="008534F1"/>
    <w:rsid w:val="008A3103"/>
    <w:rsid w:val="008B37A5"/>
    <w:rsid w:val="0096283D"/>
    <w:rsid w:val="009977D1"/>
    <w:rsid w:val="009E45D3"/>
    <w:rsid w:val="00A714FD"/>
    <w:rsid w:val="00B633ED"/>
    <w:rsid w:val="00DF2FDE"/>
    <w:rsid w:val="00E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7F0CB01"/>
  <w15:chartTrackingRefBased/>
  <w15:docId w15:val="{7E267D3B-FD76-4B5D-89F1-01756640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2E7C"/>
  </w:style>
  <w:style w:type="paragraph" w:styleId="Piedepgina">
    <w:name w:val="footer"/>
    <w:basedOn w:val="Normal"/>
    <w:link w:val="PiedepginaCar"/>
    <w:uiPriority w:val="99"/>
    <w:unhideWhenUsed/>
    <w:rsid w:val="003C2E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E7C"/>
  </w:style>
  <w:style w:type="character" w:styleId="Hipervnculo">
    <w:name w:val="Hyperlink"/>
    <w:basedOn w:val="Fuentedeprrafopredeter"/>
    <w:uiPriority w:val="99"/>
    <w:unhideWhenUsed/>
    <w:rsid w:val="003C2E7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2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977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77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77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77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77D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7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Jose\Documents\Plantillas%20personalizadas%20de%20Office\Membrete%20Ayuntami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Ayuntamiento</Template>
  <TotalTime>25</TotalTime>
  <Pages>2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</dc:creator>
  <cp:keywords/>
  <dc:description/>
  <cp:lastModifiedBy>Juan Jose</cp:lastModifiedBy>
  <cp:revision>10</cp:revision>
  <dcterms:created xsi:type="dcterms:W3CDTF">2020-07-09T18:53:00Z</dcterms:created>
  <dcterms:modified xsi:type="dcterms:W3CDTF">2020-07-14T17:29:00Z</dcterms:modified>
</cp:coreProperties>
</file>