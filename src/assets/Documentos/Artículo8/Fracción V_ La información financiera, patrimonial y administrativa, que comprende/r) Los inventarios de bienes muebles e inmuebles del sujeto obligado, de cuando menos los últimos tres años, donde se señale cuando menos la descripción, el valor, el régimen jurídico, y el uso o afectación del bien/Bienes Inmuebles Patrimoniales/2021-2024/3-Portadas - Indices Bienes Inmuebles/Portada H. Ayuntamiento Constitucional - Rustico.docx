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1887728"/>
        <w:docPartObj>
          <w:docPartGallery w:val="Cover Pages"/>
          <w:docPartUnique/>
        </w:docPartObj>
      </w:sdtPr>
      <w:sdtEndPr/>
      <w:sdtContent>
        <w:p w:rsidR="00DF2FDE" w:rsidRDefault="007F226B" w:rsidP="007F226B">
          <w:pPr>
            <w:tabs>
              <w:tab w:val="left" w:pos="8080"/>
            </w:tabs>
            <w:ind w:left="-1701" w:right="-1652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B5DCF8" wp14:editId="14EADAA8">
                    <wp:simplePos x="0" y="0"/>
                    <wp:positionH relativeFrom="page">
                      <wp:posOffset>-16065</wp:posOffset>
                    </wp:positionH>
                    <wp:positionV relativeFrom="paragraph">
                      <wp:posOffset>-480060</wp:posOffset>
                    </wp:positionV>
                    <wp:extent cx="7762240" cy="1503680"/>
                    <wp:effectExtent l="95250" t="76200" r="86360" b="13462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2240" cy="15036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5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5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  <a:effectLst>
                              <a:glow rad="635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  <a:softEdge rad="635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A066B" id="Rectángulo 3" o:spid="_x0000_s1026" style="position:absolute;margin-left:-1.25pt;margin-top:-37.8pt;width:611.2pt;height:118.4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" fillcolor="#006d2a" stroked="f" strokeweight="1pt">
                    <v:fill color2="#00bd4f" rotate="t" focusposition="1,1" focussize="" colors="0 #006d2a;.5 #009e41;1 #00bd4f" focus="100%" type="gradientRadial"/>
                    <v:shadow on="t" color="black" opacity="26214f" origin=",-.5" offset="0,3pt"/>
                    <w10:wrap anchorx="page"/>
                  </v:rect>
                </w:pict>
              </mc:Fallback>
            </mc:AlternateContent>
          </w:r>
          <w:r w:rsidR="00CE68FC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7985B94" wp14:editId="7AFDFCAD">
                    <wp:simplePos x="0" y="0"/>
                    <wp:positionH relativeFrom="column">
                      <wp:posOffset>-512576</wp:posOffset>
                    </wp:positionH>
                    <wp:positionV relativeFrom="paragraph">
                      <wp:posOffset>-566792</wp:posOffset>
                    </wp:positionV>
                    <wp:extent cx="1292772" cy="1702676"/>
                    <wp:effectExtent l="0" t="0" r="3175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92772" cy="1702676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5042B2" id="Rectángulo 2" o:spid="_x0000_s1026" style="position:absolute;margin-left:-40.35pt;margin-top:-44.65pt;width:101.8pt;height:13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" stroked="f" strokeweight="1pt">
                    <v:fill r:id="rId7" o:title="" recolor="t" rotate="t" type="frame"/>
                  </v:rect>
                </w:pict>
              </mc:Fallback>
            </mc:AlternateContent>
          </w:r>
          <w:r w:rsidR="00ED5C1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376B9" wp14:editId="577E9D67">
                    <wp:simplePos x="0" y="0"/>
                    <wp:positionH relativeFrom="page">
                      <wp:posOffset>2346960</wp:posOffset>
                    </wp:positionH>
                    <wp:positionV relativeFrom="paragraph">
                      <wp:posOffset>-164241</wp:posOffset>
                    </wp:positionV>
                    <wp:extent cx="5384800" cy="94361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943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2FDE" w:rsidRDefault="00DF2FDE" w:rsidP="002F451E">
                                <w:pPr>
                                  <w:spacing w:after="0"/>
                                  <w:rPr>
                                    <w:b/>
                                    <w:sz w:val="96"/>
                                  </w:rPr>
                                </w:pPr>
                                <w:r>
                                  <w:rPr>
                                    <w:b/>
                                    <w:sz w:val="96"/>
                                  </w:rPr>
                                  <w:t>Bienes Inmuebles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376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184.8pt;margin-top:-12.95pt;width:424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" filled="f" stroked="f" strokeweight=".5pt">
                    <v:textbox>
                      <w:txbxContent>
                        <w:p w:rsidR="00DF2FDE" w:rsidRDefault="00DF2FDE" w:rsidP="002F451E">
                          <w:pPr>
                            <w:spacing w:after="0"/>
                            <w:rPr>
                              <w:b/>
                              <w:sz w:val="96"/>
                            </w:rPr>
                          </w:pPr>
                          <w:r>
                            <w:rPr>
                              <w:b/>
                              <w:sz w:val="96"/>
                            </w:rPr>
                            <w:t>Bienes Inmuebles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CE68FC" w:rsidRPr="00AC7154" w:rsidRDefault="00CE68FC" w:rsidP="00CE68FC">
          <w:pPr>
            <w:ind w:right="-93"/>
            <w:jc w:val="center"/>
            <w:rPr>
              <w:b/>
              <w:sz w:val="60"/>
              <w:szCs w:val="60"/>
            </w:rPr>
          </w:pPr>
          <w:r w:rsidRPr="00AC7154">
            <w:rPr>
              <w:b/>
              <w:sz w:val="60"/>
              <w:szCs w:val="60"/>
            </w:rPr>
            <w:t>H. Ayuntamiento Constitucional de San Sebastián del Oeste</w:t>
          </w:r>
        </w:p>
        <w:p w:rsidR="00DF2FDE" w:rsidRPr="007F226B" w:rsidRDefault="007F226B" w:rsidP="00A457A3">
          <w:pPr>
            <w:jc w:val="center"/>
            <w:rPr>
              <w:b/>
              <w:sz w:val="32"/>
            </w:rPr>
          </w:pPr>
          <w:r w:rsidRPr="007F226B">
            <w:rPr>
              <w:b/>
              <w:sz w:val="32"/>
            </w:rPr>
            <w:t>B</w:t>
          </w:r>
          <w:r w:rsidR="005910DE">
            <w:rPr>
              <w:b/>
              <w:sz w:val="32"/>
            </w:rPr>
            <w:t>ienes Inmuebles rústicos del 099 al 107</w:t>
          </w:r>
          <w:bookmarkStart w:id="0" w:name="_GoBack"/>
          <w:bookmarkEnd w:id="0"/>
        </w:p>
        <w:p w:rsidR="00DF2FDE" w:rsidRDefault="00DF2FDE" w:rsidP="00A457A3">
          <w:pPr>
            <w:jc w:val="center"/>
            <w:rPr>
              <w:sz w:val="32"/>
            </w:rPr>
          </w:pP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7635F5F" wp14:editId="3A4EC004">
                <wp:simplePos x="0" y="0"/>
                <wp:positionH relativeFrom="page">
                  <wp:posOffset>1186404</wp:posOffset>
                </wp:positionH>
                <wp:positionV relativeFrom="paragraph">
                  <wp:posOffset>8710893</wp:posOffset>
                </wp:positionV>
                <wp:extent cx="2191630" cy="854404"/>
                <wp:effectExtent l="0" t="0" r="0" b="3175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858"/>
                        <a:stretch/>
                      </pic:blipFill>
                      <pic:spPr bwMode="auto">
                        <a:xfrm>
                          <a:off x="0" y="0"/>
                          <a:ext cx="2191630" cy="8544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7A2920B5" wp14:editId="16D8B5FE">
                <wp:simplePos x="0" y="0"/>
                <wp:positionH relativeFrom="page">
                  <wp:posOffset>-430306</wp:posOffset>
                </wp:positionH>
                <wp:positionV relativeFrom="paragraph">
                  <wp:posOffset>8606118</wp:posOffset>
                </wp:positionV>
                <wp:extent cx="2026920" cy="101028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3528"/>
                        <a:stretch/>
                      </pic:blipFill>
                      <pic:spPr bwMode="auto">
                        <a:xfrm>
                          <a:off x="0" y="0"/>
                          <a:ext cx="2026920" cy="1010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457A3">
            <w:rPr>
              <w:sz w:val="32"/>
            </w:rPr>
            <w:tab/>
          </w:r>
        </w:p>
        <w:p w:rsidR="00DF2FDE" w:rsidRPr="00AC7154" w:rsidRDefault="00DF2FDE" w:rsidP="00AC7154">
          <w:pPr>
            <w:rPr>
              <w:sz w:val="32"/>
            </w:rPr>
          </w:pPr>
        </w:p>
        <w:p w:rsidR="00DF2FDE" w:rsidRDefault="00DF2FDE" w:rsidP="00A457A3"/>
        <w:p w:rsidR="00DF2FDE" w:rsidRDefault="00DF2FDE">
          <w:r>
            <w:rPr>
              <w:noProof/>
              <w:sz w:val="32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3517C191" wp14:editId="6B6999AF">
                <wp:simplePos x="0" y="0"/>
                <wp:positionH relativeFrom="margin">
                  <wp:posOffset>-1613535</wp:posOffset>
                </wp:positionH>
                <wp:positionV relativeFrom="paragraph">
                  <wp:posOffset>1102805</wp:posOffset>
                </wp:positionV>
                <wp:extent cx="8835676" cy="2070847"/>
                <wp:effectExtent l="0" t="0" r="3810" b="571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an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5676" cy="207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49A14" wp14:editId="1BB7E09D">
                    <wp:simplePos x="0" y="0"/>
                    <wp:positionH relativeFrom="page">
                      <wp:posOffset>-430306</wp:posOffset>
                    </wp:positionH>
                    <wp:positionV relativeFrom="paragraph">
                      <wp:posOffset>1156186</wp:posOffset>
                    </wp:positionV>
                    <wp:extent cx="8371840" cy="2560320"/>
                    <wp:effectExtent l="0" t="0" r="0" b="0"/>
                    <wp:wrapNone/>
                    <wp:docPr id="13" name="Elips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71840" cy="25603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E452647" id="Elipse 13" o:spid="_x0000_s1026" style="position:absolute;margin-left:-33.9pt;margin-top:91.05pt;width:659.2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" fillcolor="white [3212]" stroked="f" strokeweight="1pt">
                    <v:stroke joinstyle="miter"/>
                    <w10:wrap anchorx="page"/>
                  </v:oval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7606"/>
        <w:gridCol w:w="641"/>
      </w:tblGrid>
      <w:tr w:rsidR="008F36DB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F36DB" w:rsidRPr="00E3301E" w:rsidRDefault="008F36DB" w:rsidP="00073F3E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Municipal</w:t>
            </w:r>
          </w:p>
          <w:p w:rsidR="008F36DB" w:rsidRPr="0063119A" w:rsidRDefault="008F36DB" w:rsidP="00073F3E">
            <w:pPr>
              <w:jc w:val="center"/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sz w:val="20"/>
              </w:rPr>
              <w:t>Rustico</w:t>
            </w: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F36DB" w:rsidRPr="0063119A" w:rsidRDefault="008F36DB" w:rsidP="00073F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F36DB" w:rsidRPr="0063119A" w:rsidRDefault="008F36DB" w:rsidP="00073F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F36DB" w:rsidRPr="0063119A" w:rsidRDefault="008F36DB" w:rsidP="00073F3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099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DOCUMENTO PENDIENTE 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Default="008F36DB" w:rsidP="00073F3E">
            <w:pPr>
              <w:rPr>
                <w:b/>
                <w:sz w:val="24"/>
              </w:rPr>
            </w:pP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DOCUMENTO PENDIENTE (LOS TECOMATES) 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Default="008F36DB" w:rsidP="00073F3E">
            <w:pPr>
              <w:rPr>
                <w:b/>
                <w:sz w:val="24"/>
              </w:rPr>
            </w:pP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La Morita (San Sebastián del Oeste) 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Pr="00252F9B" w:rsidRDefault="008F36DB" w:rsidP="00073F3E">
            <w:pPr>
              <w:rPr>
                <w:sz w:val="24"/>
              </w:rPr>
            </w:pPr>
            <w:r w:rsidRPr="00252F9B">
              <w:rPr>
                <w:sz w:val="24"/>
              </w:rPr>
              <w:t>190</w:t>
            </w:r>
          </w:p>
        </w:tc>
      </w:tr>
      <w:tr w:rsidR="008F36DB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Default="008F36DB" w:rsidP="00073F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Contrato No. 50 </w:t>
            </w: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 xml:space="preserve">Plaza pública (San Felipe de </w:t>
            </w:r>
            <w:proofErr w:type="spellStart"/>
            <w:r w:rsidRPr="001B33D0">
              <w:rPr>
                <w:sz w:val="24"/>
                <w:szCs w:val="24"/>
              </w:rPr>
              <w:t>Hijar</w:t>
            </w:r>
            <w:proofErr w:type="spellEnd"/>
            <w:r w:rsidRPr="001B33D0">
              <w:rPr>
                <w:sz w:val="24"/>
                <w:szCs w:val="24"/>
              </w:rPr>
              <w:t>)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Pr="00252F9B" w:rsidRDefault="008F36DB" w:rsidP="00073F3E">
            <w:pPr>
              <w:rPr>
                <w:sz w:val="24"/>
              </w:rPr>
            </w:pPr>
            <w:r w:rsidRPr="00252F9B">
              <w:rPr>
                <w:sz w:val="24"/>
              </w:rPr>
              <w:t>192</w:t>
            </w: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 xml:space="preserve">Ampliación cementerio (San Felipe de </w:t>
            </w:r>
            <w:proofErr w:type="spellStart"/>
            <w:r w:rsidRPr="001B33D0">
              <w:rPr>
                <w:sz w:val="24"/>
                <w:szCs w:val="24"/>
              </w:rPr>
              <w:t>Hijar</w:t>
            </w:r>
            <w:proofErr w:type="spellEnd"/>
            <w:r w:rsidRPr="001B33D0">
              <w:rPr>
                <w:sz w:val="24"/>
                <w:szCs w:val="24"/>
              </w:rPr>
              <w:t>) 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Pr="00252F9B" w:rsidRDefault="008F36DB" w:rsidP="00073F3E">
            <w:pPr>
              <w:rPr>
                <w:sz w:val="24"/>
              </w:rPr>
            </w:pPr>
            <w:r w:rsidRPr="00252F9B">
              <w:rPr>
                <w:sz w:val="24"/>
              </w:rPr>
              <w:t>192</w:t>
            </w:r>
          </w:p>
        </w:tc>
      </w:tr>
      <w:tr w:rsidR="008F36DB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252F9B" w:rsidRDefault="008F36DB" w:rsidP="00073F3E">
            <w:pPr>
              <w:rPr>
                <w:sz w:val="24"/>
              </w:rPr>
            </w:pP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Barbechos (Cancha y planta de tratamiento SSO) 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Pr="00252F9B" w:rsidRDefault="008F36DB" w:rsidP="00073F3E">
            <w:pPr>
              <w:rPr>
                <w:sz w:val="24"/>
              </w:rPr>
            </w:pPr>
            <w:r w:rsidRPr="00252F9B">
              <w:rPr>
                <w:sz w:val="24"/>
              </w:rPr>
              <w:t>194</w:t>
            </w: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Pista de aviación (San Sebastián del Oeste) -----------------------------------------</w:t>
            </w:r>
            <w:r>
              <w:rPr>
                <w:sz w:val="24"/>
                <w:szCs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Pr="00252F9B" w:rsidRDefault="008F36DB" w:rsidP="00073F3E">
            <w:pPr>
              <w:rPr>
                <w:sz w:val="24"/>
              </w:rPr>
            </w:pPr>
            <w:r w:rsidRPr="00252F9B">
              <w:rPr>
                <w:sz w:val="24"/>
              </w:rPr>
              <w:t>201</w:t>
            </w: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Default="008F36DB" w:rsidP="0007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Casa de Salud( La Ermita) 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Pr="00252F9B" w:rsidRDefault="008F36DB" w:rsidP="00073F3E">
            <w:pPr>
              <w:rPr>
                <w:sz w:val="24"/>
              </w:rPr>
            </w:pPr>
            <w:r w:rsidRPr="00252F9B">
              <w:rPr>
                <w:sz w:val="24"/>
              </w:rPr>
              <w:t>202</w:t>
            </w:r>
          </w:p>
        </w:tc>
      </w:tr>
      <w:tr w:rsidR="008F36DB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DB" w:rsidRPr="001B33D0" w:rsidRDefault="008F36DB" w:rsidP="00073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 Isidro (CANCELADO) -------------------------------------------------------------------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6DB" w:rsidRDefault="008F36DB" w:rsidP="00073F3E">
            <w:pPr>
              <w:rPr>
                <w:b/>
                <w:sz w:val="24"/>
              </w:rPr>
            </w:pPr>
          </w:p>
        </w:tc>
      </w:tr>
    </w:tbl>
    <w:p w:rsidR="005106F9" w:rsidRDefault="005106F9"/>
    <w:sectPr w:rsidR="005106F9" w:rsidSect="00B633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701" w:bottom="2552" w:left="1701" w:header="709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B2F" w:rsidRDefault="00044B2F" w:rsidP="003C2E7C">
      <w:pPr>
        <w:spacing w:after="0" w:line="240" w:lineRule="auto"/>
      </w:pPr>
      <w:r>
        <w:separator/>
      </w:r>
    </w:p>
  </w:endnote>
  <w:endnote w:type="continuationSeparator" w:id="0">
    <w:p w:rsidR="00044B2F" w:rsidRDefault="00044B2F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26B" w:rsidRDefault="007F22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26B" w:rsidRDefault="007F22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B2F" w:rsidRDefault="00044B2F" w:rsidP="003C2E7C">
      <w:pPr>
        <w:spacing w:after="0" w:line="240" w:lineRule="auto"/>
      </w:pPr>
      <w:r>
        <w:separator/>
      </w:r>
    </w:p>
  </w:footnote>
  <w:footnote w:type="continuationSeparator" w:id="0">
    <w:p w:rsidR="00044B2F" w:rsidRDefault="00044B2F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26B" w:rsidRDefault="00044B2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352" o:spid="_x0000_s2050" type="#_x0000_t75" style="position:absolute;margin-left:0;margin-top:0;width:207.75pt;height:250.5pt;z-index:-251651072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044B2F" w:rsidP="003C2E7C">
    <w:pPr>
      <w:pStyle w:val="Encabezado"/>
      <w:jc w:val="right"/>
      <w:rPr>
        <w:b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353" o:spid="_x0000_s2051" type="#_x0000_t75" style="position:absolute;left:0;text-align:left;margin-left:0;margin-top:0;width:207.75pt;height:250.5pt;z-index:-251650048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  <w:r w:rsidR="00CE68F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85121" wp14:editId="4AFD4903">
              <wp:simplePos x="0" y="0"/>
              <wp:positionH relativeFrom="margin">
                <wp:align>left</wp:align>
              </wp:positionH>
              <wp:positionV relativeFrom="paragraph">
                <wp:posOffset>-303518</wp:posOffset>
              </wp:positionV>
              <wp:extent cx="819509" cy="1000664"/>
              <wp:effectExtent l="0" t="0" r="0" b="95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09" cy="1000664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A770A" id="Rectángulo 6" o:spid="_x0000_s1026" style="position:absolute;margin-left:0;margin-top:-23.9pt;width:64.55pt;height:7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" stroked="f" strokeweight="1pt">
              <v:fill r:id="rId3" o:title="" recolor="t" rotate="t" type="frame"/>
              <w10:wrap anchorx="margin"/>
            </v:rect>
          </w:pict>
        </mc:Fallback>
      </mc:AlternateContent>
    </w:r>
    <w:r w:rsidR="003C2E7C" w:rsidRPr="006C1A88">
      <w:rPr>
        <w:b/>
      </w:rPr>
      <w:t>H. Ayuntamiento Constitucional de San Sebastián del Oeste</w:t>
    </w:r>
  </w:p>
  <w:p w:rsidR="003C2E7C" w:rsidRPr="006C1A88" w:rsidRDefault="00ED5C19" w:rsidP="003C2E7C">
    <w:pPr>
      <w:pStyle w:val="Encabezado"/>
      <w:jc w:val="right"/>
      <w:rPr>
        <w:b/>
      </w:rPr>
    </w:pPr>
    <w:r>
      <w:rPr>
        <w:b/>
      </w:rPr>
      <w:t>Bienes inmuebles del Gobierno del Estado de Jalisco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26B" w:rsidRDefault="00044B2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351" o:spid="_x0000_s2049" type="#_x0000_t75" style="position:absolute;margin-left:0;margin-top:0;width:207.75pt;height:250.5pt;z-index:-251652096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042B88"/>
    <w:rsid w:val="00044B2F"/>
    <w:rsid w:val="000E29DC"/>
    <w:rsid w:val="00344D4E"/>
    <w:rsid w:val="003C2E7C"/>
    <w:rsid w:val="00496396"/>
    <w:rsid w:val="00506B43"/>
    <w:rsid w:val="005106F9"/>
    <w:rsid w:val="005910DE"/>
    <w:rsid w:val="005C2445"/>
    <w:rsid w:val="007A01AC"/>
    <w:rsid w:val="007F226B"/>
    <w:rsid w:val="008B37A5"/>
    <w:rsid w:val="008F36DB"/>
    <w:rsid w:val="0096283D"/>
    <w:rsid w:val="00B633ED"/>
    <w:rsid w:val="00CE68FC"/>
    <w:rsid w:val="00CF05A8"/>
    <w:rsid w:val="00DF2FDE"/>
    <w:rsid w:val="00E53F2F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1613D9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F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36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36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36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36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36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22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13</cp:revision>
  <cp:lastPrinted>2020-07-14T17:38:00Z</cp:lastPrinted>
  <dcterms:created xsi:type="dcterms:W3CDTF">2020-07-09T18:53:00Z</dcterms:created>
  <dcterms:modified xsi:type="dcterms:W3CDTF">2020-07-14T17:39:00Z</dcterms:modified>
</cp:coreProperties>
</file>