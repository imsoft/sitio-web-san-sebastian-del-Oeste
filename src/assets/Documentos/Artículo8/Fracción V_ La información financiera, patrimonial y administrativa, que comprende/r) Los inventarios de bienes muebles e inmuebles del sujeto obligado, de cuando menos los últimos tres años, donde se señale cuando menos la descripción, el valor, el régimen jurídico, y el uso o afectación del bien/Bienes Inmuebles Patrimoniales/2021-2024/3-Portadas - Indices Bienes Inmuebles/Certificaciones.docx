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1887728"/>
        <w:docPartObj>
          <w:docPartGallery w:val="Cover Pages"/>
          <w:docPartUnique/>
        </w:docPartObj>
      </w:sdtPr>
      <w:sdtEndPr/>
      <w:sdtContent>
        <w:p w:rsidR="00DF2FDE" w:rsidRDefault="00DF2FDE" w:rsidP="00EE6A4E">
          <w:pPr>
            <w:ind w:left="-1701" w:right="-1652"/>
          </w:pPr>
        </w:p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602821" w:rsidRDefault="00602821" w:rsidP="00CE68FC">
          <w:pPr>
            <w:ind w:right="-93"/>
            <w:jc w:val="center"/>
            <w:rPr>
              <w:b/>
              <w:sz w:val="60"/>
              <w:szCs w:val="60"/>
            </w:rPr>
          </w:pPr>
          <w:r w:rsidRPr="00602821">
            <w:rPr>
              <w:b/>
              <w:sz w:val="60"/>
              <w:szCs w:val="60"/>
            </w:rPr>
            <w:t xml:space="preserve">Escritura número (9,516) </w:t>
          </w:r>
        </w:p>
        <w:p w:rsidR="00CE68FC" w:rsidRPr="00602821" w:rsidRDefault="00602821" w:rsidP="00CE68FC">
          <w:pPr>
            <w:ind w:right="-93"/>
            <w:jc w:val="center"/>
            <w:rPr>
              <w:b/>
              <w:sz w:val="48"/>
              <w:szCs w:val="60"/>
            </w:rPr>
          </w:pPr>
          <w:r w:rsidRPr="00602821">
            <w:rPr>
              <w:b/>
              <w:sz w:val="48"/>
              <w:szCs w:val="60"/>
            </w:rPr>
            <w:t>Tomo XXXIII, Libro 8</w:t>
          </w:r>
        </w:p>
        <w:p w:rsidR="00DF2FDE" w:rsidRDefault="00DF2FDE" w:rsidP="00A457A3">
          <w:pPr>
            <w:jc w:val="center"/>
            <w:rPr>
              <w:sz w:val="32"/>
            </w:rPr>
          </w:pP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77635F5F" wp14:editId="3A4EC004">
                <wp:simplePos x="0" y="0"/>
                <wp:positionH relativeFrom="page">
                  <wp:posOffset>1186404</wp:posOffset>
                </wp:positionH>
                <wp:positionV relativeFrom="paragraph">
                  <wp:posOffset>8710893</wp:posOffset>
                </wp:positionV>
                <wp:extent cx="2191630" cy="854404"/>
                <wp:effectExtent l="0" t="0" r="0" b="3175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858"/>
                        <a:stretch/>
                      </pic:blipFill>
                      <pic:spPr bwMode="auto">
                        <a:xfrm>
                          <a:off x="0" y="0"/>
                          <a:ext cx="2191630" cy="8544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7A2920B5" wp14:editId="16D8B5FE">
                <wp:simplePos x="0" y="0"/>
                <wp:positionH relativeFrom="page">
                  <wp:posOffset>-430306</wp:posOffset>
                </wp:positionH>
                <wp:positionV relativeFrom="paragraph">
                  <wp:posOffset>8606118</wp:posOffset>
                </wp:positionV>
                <wp:extent cx="2026920" cy="101028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3528"/>
                        <a:stretch/>
                      </pic:blipFill>
                      <pic:spPr bwMode="auto">
                        <a:xfrm>
                          <a:off x="0" y="0"/>
                          <a:ext cx="2026920" cy="1010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2821">
            <w:rPr>
              <w:b/>
              <w:sz w:val="32"/>
            </w:rPr>
            <w:t xml:space="preserve">Certificaciones </w:t>
          </w:r>
          <w:r w:rsidRPr="00A457A3">
            <w:rPr>
              <w:sz w:val="32"/>
            </w:rPr>
            <w:tab/>
          </w:r>
        </w:p>
        <w:p w:rsidR="00DF2FDE" w:rsidRPr="00AC7154" w:rsidRDefault="00DF2FDE" w:rsidP="00AC7154">
          <w:pPr>
            <w:rPr>
              <w:sz w:val="32"/>
            </w:rPr>
          </w:pPr>
        </w:p>
        <w:p w:rsidR="00DF2FDE" w:rsidRDefault="00DF2FDE" w:rsidP="00A457A3"/>
        <w:p w:rsidR="005106F9" w:rsidRDefault="00DF2FDE">
          <w:bookmarkStart w:id="0" w:name="_GoBack"/>
          <w:r>
            <w:rPr>
              <w:noProof/>
              <w:sz w:val="32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3517C191" wp14:editId="6B6999AF">
                <wp:simplePos x="0" y="0"/>
                <wp:positionH relativeFrom="margin">
                  <wp:posOffset>-1613535</wp:posOffset>
                </wp:positionH>
                <wp:positionV relativeFrom="paragraph">
                  <wp:posOffset>1445705</wp:posOffset>
                </wp:positionV>
                <wp:extent cx="8835676" cy="2070847"/>
                <wp:effectExtent l="0" t="0" r="3810" b="5715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an.jp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5676" cy="207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49A14" wp14:editId="1BB7E09D">
                    <wp:simplePos x="0" y="0"/>
                    <wp:positionH relativeFrom="page">
                      <wp:posOffset>-430306</wp:posOffset>
                    </wp:positionH>
                    <wp:positionV relativeFrom="paragraph">
                      <wp:posOffset>1156186</wp:posOffset>
                    </wp:positionV>
                    <wp:extent cx="8371840" cy="2560320"/>
                    <wp:effectExtent l="0" t="0" r="0" b="0"/>
                    <wp:wrapNone/>
                    <wp:docPr id="13" name="Elips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71840" cy="25603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3A95E81" id="Elipse 13" o:spid="_x0000_s1026" style="position:absolute;margin-left:-33.9pt;margin-top:91.05pt;width:659.2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" fillcolor="white [3212]" stroked="f" strokeweight="1pt">
                    <v:stroke joinstyle="miter"/>
                    <w10:wrap anchorx="page"/>
                  </v:oval>
                </w:pict>
              </mc:Fallback>
            </mc:AlternateContent>
          </w:r>
        </w:p>
      </w:sdtContent>
    </w:sdt>
    <w:sectPr w:rsidR="005106F9" w:rsidSect="00B633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01" w:bottom="2552" w:left="1701" w:header="709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393" w:rsidRDefault="008E7393" w:rsidP="003C2E7C">
      <w:pPr>
        <w:spacing w:after="0" w:line="240" w:lineRule="auto"/>
      </w:pPr>
      <w:r>
        <w:separator/>
      </w:r>
    </w:p>
  </w:endnote>
  <w:endnote w:type="continuationSeparator" w:id="0">
    <w:p w:rsidR="008E7393" w:rsidRDefault="008E7393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CC" w:rsidRDefault="003973C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Pr="003C2E7C" w:rsidRDefault="007A01AC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CC" w:rsidRDefault="003973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393" w:rsidRDefault="008E7393" w:rsidP="003C2E7C">
      <w:pPr>
        <w:spacing w:after="0" w:line="240" w:lineRule="auto"/>
      </w:pPr>
      <w:r>
        <w:separator/>
      </w:r>
    </w:p>
  </w:footnote>
  <w:footnote w:type="continuationSeparator" w:id="0">
    <w:p w:rsidR="008E7393" w:rsidRDefault="008E7393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CC" w:rsidRDefault="008E739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04675" o:spid="_x0000_s2050" type="#_x0000_t75" style="position:absolute;margin-left:0;margin-top:0;width:311.6pt;height:375.75pt;z-index:-251651072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Default="008E7393" w:rsidP="003C2E7C">
    <w:pPr>
      <w:pStyle w:val="Encabezado"/>
      <w:jc w:val="right"/>
      <w:rPr>
        <w:b/>
      </w:rPr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04676" o:spid="_x0000_s2051" type="#_x0000_t75" style="position:absolute;left:0;text-align:left;margin-left:0;margin-top:0;width:311.6pt;height:375.75pt;z-index:-251650048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  <w:r w:rsidR="00CE68F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85121" wp14:editId="4AFD4903">
              <wp:simplePos x="0" y="0"/>
              <wp:positionH relativeFrom="margin">
                <wp:align>left</wp:align>
              </wp:positionH>
              <wp:positionV relativeFrom="paragraph">
                <wp:posOffset>-303518</wp:posOffset>
              </wp:positionV>
              <wp:extent cx="819509" cy="1000664"/>
              <wp:effectExtent l="0" t="0" r="0" b="95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509" cy="1000664"/>
                      </a:xfrm>
                      <a:prstGeom prst="rect">
                        <a:avLst/>
                      </a:prstGeom>
                      <a:blipFill dpi="0"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A770A" id="Rectángulo 6" o:spid="_x0000_s1026" style="position:absolute;margin-left:0;margin-top:-23.9pt;width:64.55pt;height:7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" stroked="f" strokeweight="1pt">
              <v:fill r:id="rId3" o:title="" recolor="t" rotate="t" type="frame"/>
              <w10:wrap anchorx="margin"/>
            </v:rect>
          </w:pict>
        </mc:Fallback>
      </mc:AlternateContent>
    </w:r>
    <w:r w:rsidR="003C2E7C" w:rsidRPr="006C1A88">
      <w:rPr>
        <w:b/>
      </w:rPr>
      <w:t>H. Ayuntamiento Constitucional de San Sebastián del Oeste</w:t>
    </w:r>
  </w:p>
  <w:p w:rsidR="003C2E7C" w:rsidRPr="006C1A88" w:rsidRDefault="00ED5C19" w:rsidP="003C2E7C">
    <w:pPr>
      <w:pStyle w:val="Encabezado"/>
      <w:jc w:val="right"/>
      <w:rPr>
        <w:b/>
      </w:rPr>
    </w:pPr>
    <w:r>
      <w:rPr>
        <w:b/>
      </w:rPr>
      <w:t>Bienes inmuebles del Gobierno del Estado de Jalisco</w:t>
    </w:r>
  </w:p>
  <w:p w:rsidR="003C2E7C" w:rsidRPr="0040116D" w:rsidRDefault="003C2E7C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3C2E7C" w:rsidRDefault="003C2E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3CC" w:rsidRDefault="008E739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04674" o:spid="_x0000_s2049" type="#_x0000_t75" style="position:absolute;margin-left:0;margin-top:0;width:311.6pt;height:375.75pt;z-index:-251652096;mso-position-horizontal:center;mso-position-horizontal-relative:margin;mso-position-vertical:center;mso-position-vertical-relative:margin" o:allowincell="f">
          <v:imagedata r:id="rId1" o:title="sansebastiano-escudo_0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28090D"/>
    <w:rsid w:val="00344D4E"/>
    <w:rsid w:val="003973CC"/>
    <w:rsid w:val="003C2E7C"/>
    <w:rsid w:val="00496396"/>
    <w:rsid w:val="00506B43"/>
    <w:rsid w:val="005106F9"/>
    <w:rsid w:val="00602821"/>
    <w:rsid w:val="007A01AC"/>
    <w:rsid w:val="008B37A5"/>
    <w:rsid w:val="008E7393"/>
    <w:rsid w:val="0096283D"/>
    <w:rsid w:val="00B633ED"/>
    <w:rsid w:val="00CE68FC"/>
    <w:rsid w:val="00DF2FDE"/>
    <w:rsid w:val="00E5379A"/>
    <w:rsid w:val="00E53F2F"/>
    <w:rsid w:val="00E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26C50E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97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73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73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73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73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73C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7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21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10</cp:revision>
  <dcterms:created xsi:type="dcterms:W3CDTF">2020-07-09T18:53:00Z</dcterms:created>
  <dcterms:modified xsi:type="dcterms:W3CDTF">2020-07-13T20:08:00Z</dcterms:modified>
</cp:coreProperties>
</file>